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35" w:rsidRDefault="00FC6E35" w:rsidP="0070750F">
      <w:pPr>
        <w:spacing w:before="100" w:beforeAutospacing="1" w:after="100" w:afterAutospacing="1" w:line="240" w:lineRule="auto"/>
        <w:jc w:val="center"/>
        <w:outlineLvl w:val="0"/>
        <w:rPr>
          <w:b/>
          <w:bCs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7"/>
          <w:szCs w:val="27"/>
          <w:lang w:eastAsia="es-CO"/>
        </w:rPr>
        <w:t xml:space="preserve">ACTA N°  </w:t>
      </w:r>
      <w:r>
        <w:rPr>
          <w:b/>
          <w:bCs/>
          <w:color w:val="000000"/>
          <w:sz w:val="27"/>
          <w:szCs w:val="27"/>
          <w:lang w:eastAsia="es-CO"/>
        </w:rPr>
        <w:t>7</w:t>
      </w:r>
    </w:p>
    <w:p w:rsidR="00FC6E35" w:rsidRPr="00184A34" w:rsidRDefault="00FC6E35" w:rsidP="002377A8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4"/>
          <w:szCs w:val="24"/>
          <w:lang w:eastAsia="es-CO"/>
        </w:rPr>
        <w:t>Fecha de la reunión</w:t>
      </w:r>
      <w:r w:rsidRPr="00184A34">
        <w:rPr>
          <w:color w:val="000000"/>
          <w:sz w:val="24"/>
          <w:szCs w:val="24"/>
          <w:lang w:eastAsia="es-CO"/>
        </w:rPr>
        <w:t>: </w:t>
      </w:r>
      <w:r>
        <w:rPr>
          <w:b/>
          <w:bCs/>
          <w:color w:val="000000"/>
          <w:sz w:val="24"/>
          <w:szCs w:val="24"/>
          <w:lang w:eastAsia="es-CO"/>
        </w:rPr>
        <w:t>19 de Octubre</w:t>
      </w:r>
      <w:r w:rsidRPr="00184A34">
        <w:rPr>
          <w:b/>
          <w:bCs/>
          <w:color w:val="000000"/>
          <w:sz w:val="24"/>
          <w:szCs w:val="24"/>
          <w:lang w:eastAsia="es-CO"/>
        </w:rPr>
        <w:t xml:space="preserve"> de 2009</w:t>
      </w:r>
    </w:p>
    <w:p w:rsidR="00FC6E35" w:rsidRPr="00184A34" w:rsidRDefault="00FC6E35" w:rsidP="002377A8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4"/>
          <w:szCs w:val="24"/>
          <w:lang w:eastAsia="es-CO"/>
        </w:rPr>
        <w:t>Hora de inicio</w:t>
      </w:r>
      <w:r w:rsidRPr="00184A34">
        <w:rPr>
          <w:color w:val="000000"/>
          <w:sz w:val="24"/>
          <w:szCs w:val="24"/>
          <w:lang w:eastAsia="es-CO"/>
        </w:rPr>
        <w:t>: </w:t>
      </w:r>
      <w:r>
        <w:rPr>
          <w:b/>
          <w:bCs/>
          <w:color w:val="000000"/>
          <w:sz w:val="24"/>
          <w:szCs w:val="24"/>
          <w:lang w:eastAsia="es-CO"/>
        </w:rPr>
        <w:t>5</w:t>
      </w:r>
      <w:r w:rsidRPr="00184A34">
        <w:rPr>
          <w:b/>
          <w:bCs/>
          <w:color w:val="000000"/>
          <w:sz w:val="24"/>
          <w:szCs w:val="24"/>
          <w:lang w:eastAsia="es-CO"/>
        </w:rPr>
        <w:t>:</w:t>
      </w:r>
      <w:r>
        <w:rPr>
          <w:b/>
          <w:bCs/>
          <w:color w:val="000000"/>
          <w:sz w:val="24"/>
          <w:szCs w:val="24"/>
          <w:lang w:eastAsia="es-CO"/>
        </w:rPr>
        <w:t>00 p</w:t>
      </w:r>
      <w:r w:rsidRPr="00184A34">
        <w:rPr>
          <w:b/>
          <w:bCs/>
          <w:color w:val="000000"/>
          <w:sz w:val="24"/>
          <w:szCs w:val="24"/>
          <w:lang w:eastAsia="es-CO"/>
        </w:rPr>
        <w:t>m</w:t>
      </w:r>
    </w:p>
    <w:p w:rsidR="00FC6E35" w:rsidRPr="00184A34" w:rsidRDefault="00FC6E35" w:rsidP="002377A8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4"/>
          <w:szCs w:val="24"/>
          <w:lang w:eastAsia="es-CO"/>
        </w:rPr>
        <w:t xml:space="preserve">Hora Final: </w:t>
      </w:r>
      <w:r>
        <w:rPr>
          <w:b/>
          <w:bCs/>
          <w:color w:val="000000"/>
          <w:sz w:val="24"/>
          <w:szCs w:val="24"/>
          <w:lang w:eastAsia="es-CO"/>
        </w:rPr>
        <w:t>6:00 p</w:t>
      </w:r>
      <w:r w:rsidRPr="00184A34">
        <w:rPr>
          <w:b/>
          <w:bCs/>
          <w:color w:val="000000"/>
          <w:sz w:val="24"/>
          <w:szCs w:val="24"/>
          <w:lang w:eastAsia="es-CO"/>
        </w:rPr>
        <w:t>m</w:t>
      </w:r>
    </w:p>
    <w:p w:rsidR="00FC6E35" w:rsidRPr="00184A34" w:rsidRDefault="00FC6E35" w:rsidP="00184A34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4"/>
          <w:szCs w:val="24"/>
          <w:lang w:eastAsia="es-CO"/>
        </w:rPr>
        <w:t>Participantes</w:t>
      </w:r>
      <w:r w:rsidRPr="00184A34">
        <w:rPr>
          <w:color w:val="000000"/>
          <w:sz w:val="24"/>
          <w:szCs w:val="24"/>
          <w:lang w:eastAsia="es-CO"/>
        </w:rPr>
        <w:t>:</w:t>
      </w:r>
    </w:p>
    <w:p w:rsidR="00FC6E35" w:rsidRPr="00184A34" w:rsidRDefault="00FC6E35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color w:val="000000"/>
          <w:sz w:val="24"/>
          <w:szCs w:val="24"/>
          <w:lang w:eastAsia="es-CO"/>
        </w:rPr>
        <w:t>Andrés Marín</w:t>
      </w:r>
    </w:p>
    <w:p w:rsidR="00FC6E35" w:rsidRPr="003B42DB" w:rsidRDefault="00FC6E35" w:rsidP="008B0C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/>
          <w:sz w:val="24"/>
          <w:szCs w:val="24"/>
          <w:lang w:eastAsia="es-CO"/>
        </w:rPr>
      </w:pPr>
      <w:r w:rsidRPr="00DB0837">
        <w:rPr>
          <w:color w:val="000000"/>
          <w:sz w:val="24"/>
          <w:szCs w:val="24"/>
          <w:lang w:eastAsia="es-CO"/>
        </w:rPr>
        <w:t>Karem Moreno</w:t>
      </w:r>
      <w:r w:rsidRPr="00DB0837">
        <w:rPr>
          <w:rFonts w:ascii="Times New Roman" w:hAnsi="Times New Roman"/>
          <w:color w:val="000000"/>
          <w:sz w:val="24"/>
          <w:szCs w:val="24"/>
          <w:lang w:eastAsia="es-CO"/>
        </w:rPr>
        <w:t> </w:t>
      </w:r>
    </w:p>
    <w:p w:rsidR="00FC6E35" w:rsidRPr="008B0C59" w:rsidRDefault="00FC6E35" w:rsidP="0070750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/>
          <w:sz w:val="24"/>
          <w:szCs w:val="24"/>
          <w:lang w:eastAsia="es-CO"/>
        </w:rPr>
      </w:pPr>
      <w:r>
        <w:rPr>
          <w:rFonts w:ascii="Times New Roman" w:hAnsi="Times New Roman"/>
          <w:color w:val="000000"/>
          <w:sz w:val="24"/>
          <w:szCs w:val="24"/>
          <w:lang w:eastAsia="es-CO"/>
        </w:rPr>
        <w:t>Alexandra Ardila</w:t>
      </w:r>
    </w:p>
    <w:p w:rsidR="00FC6E35" w:rsidRPr="008B0C59" w:rsidRDefault="00FC6E35" w:rsidP="008B0C59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sz w:val="24"/>
          <w:szCs w:val="24"/>
          <w:lang w:eastAsia="es-CO"/>
        </w:rPr>
      </w:pPr>
      <w:r w:rsidRPr="008B0C59">
        <w:rPr>
          <w:rFonts w:ascii="Times New Roman" w:hAnsi="Times New Roman"/>
          <w:b/>
          <w:sz w:val="24"/>
          <w:szCs w:val="24"/>
          <w:lang w:eastAsia="es-CO"/>
        </w:rPr>
        <w:t>Acuerdos generales:</w:t>
      </w:r>
    </w:p>
    <w:p w:rsidR="00FC6E35" w:rsidRDefault="00FC6E35" w:rsidP="00523E3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  <w:r w:rsidRPr="00DB0837">
        <w:rPr>
          <w:bCs/>
          <w:color w:val="000000"/>
          <w:sz w:val="24"/>
          <w:szCs w:val="24"/>
          <w:lang w:eastAsia="es-CO"/>
        </w:rPr>
        <w:t xml:space="preserve">La fecha de </w:t>
      </w:r>
      <w:r>
        <w:rPr>
          <w:bCs/>
          <w:color w:val="000000"/>
          <w:sz w:val="24"/>
          <w:szCs w:val="24"/>
          <w:lang w:eastAsia="es-CO"/>
        </w:rPr>
        <w:t>Pre - Entrega</w:t>
      </w:r>
      <w:r w:rsidRPr="00DB0837">
        <w:rPr>
          <w:bCs/>
          <w:color w:val="000000"/>
          <w:sz w:val="24"/>
          <w:szCs w:val="24"/>
          <w:lang w:eastAsia="es-CO"/>
        </w:rPr>
        <w:t xml:space="preserve"> de</w:t>
      </w:r>
      <w:r>
        <w:rPr>
          <w:bCs/>
          <w:color w:val="000000"/>
          <w:sz w:val="24"/>
          <w:szCs w:val="24"/>
          <w:lang w:eastAsia="es-CO"/>
        </w:rPr>
        <w:t>l documento SDD al 100% es el día Lunes 1</w:t>
      </w:r>
      <w:r w:rsidRPr="00DB0837">
        <w:rPr>
          <w:bCs/>
          <w:color w:val="000000"/>
          <w:sz w:val="24"/>
          <w:szCs w:val="24"/>
          <w:lang w:eastAsia="es-CO"/>
        </w:rPr>
        <w:t xml:space="preserve"> de </w:t>
      </w:r>
      <w:r>
        <w:rPr>
          <w:bCs/>
          <w:color w:val="000000"/>
          <w:sz w:val="24"/>
          <w:szCs w:val="24"/>
          <w:lang w:eastAsia="es-CO"/>
        </w:rPr>
        <w:t>Noviembre</w:t>
      </w:r>
      <w:r w:rsidRPr="00DB0837">
        <w:rPr>
          <w:bCs/>
          <w:color w:val="000000"/>
          <w:sz w:val="24"/>
          <w:szCs w:val="24"/>
          <w:lang w:eastAsia="es-CO"/>
        </w:rPr>
        <w:t xml:space="preserve"> </w:t>
      </w:r>
      <w:r>
        <w:rPr>
          <w:bCs/>
          <w:color w:val="000000"/>
          <w:sz w:val="24"/>
          <w:szCs w:val="24"/>
          <w:lang w:eastAsia="es-CO"/>
        </w:rPr>
        <w:t>antes de las 10:00 pm. Agregando todos los documentos pertinentes, mas el prototipo al 80% (con el caso de uso más crítico actualizado y documentación).</w:t>
      </w:r>
    </w:p>
    <w:p w:rsidR="00FC6E35" w:rsidRPr="00DB0837" w:rsidRDefault="00FC6E35" w:rsidP="00523E3A">
      <w:pPr>
        <w:pStyle w:val="ListParagraph"/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</w:p>
    <w:p w:rsidR="00FC6E35" w:rsidRDefault="00FC6E35" w:rsidP="00523E3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 xml:space="preserve">Entregas </w:t>
      </w:r>
      <w:r w:rsidRPr="00DB0837">
        <w:rPr>
          <w:bCs/>
          <w:color w:val="000000"/>
          <w:sz w:val="24"/>
          <w:szCs w:val="24"/>
          <w:lang w:eastAsia="es-CO"/>
        </w:rPr>
        <w:t>de las tareas</w:t>
      </w:r>
      <w:r>
        <w:rPr>
          <w:bCs/>
          <w:color w:val="000000"/>
          <w:sz w:val="24"/>
          <w:szCs w:val="24"/>
          <w:lang w:eastAsia="es-CO"/>
        </w:rPr>
        <w:t xml:space="preserve">, </w:t>
      </w:r>
      <w:r w:rsidRPr="00DB0837">
        <w:rPr>
          <w:bCs/>
          <w:color w:val="000000"/>
          <w:sz w:val="24"/>
          <w:szCs w:val="24"/>
          <w:lang w:eastAsia="es-CO"/>
        </w:rPr>
        <w:t xml:space="preserve">con </w:t>
      </w:r>
      <w:r>
        <w:rPr>
          <w:bCs/>
          <w:color w:val="000000"/>
          <w:sz w:val="24"/>
          <w:szCs w:val="24"/>
          <w:lang w:eastAsia="es-CO"/>
        </w:rPr>
        <w:t xml:space="preserve">muy </w:t>
      </w:r>
      <w:r w:rsidRPr="00DB0837">
        <w:rPr>
          <w:bCs/>
          <w:color w:val="000000"/>
          <w:sz w:val="24"/>
          <w:szCs w:val="24"/>
          <w:lang w:eastAsia="es-CO"/>
        </w:rPr>
        <w:t>buena calidad antes de las 1:00 pm,  será el día</w:t>
      </w:r>
      <w:r>
        <w:rPr>
          <w:bCs/>
          <w:color w:val="000000"/>
          <w:sz w:val="24"/>
          <w:szCs w:val="24"/>
          <w:lang w:eastAsia="es-CO"/>
        </w:rPr>
        <w:t xml:space="preserve"> Domingo 25 de Octubre.  </w:t>
      </w:r>
      <w:r w:rsidRPr="00DB0837">
        <w:rPr>
          <w:bCs/>
          <w:color w:val="000000"/>
          <w:sz w:val="24"/>
          <w:szCs w:val="24"/>
          <w:lang w:eastAsia="es-CO"/>
        </w:rPr>
        <w:t>El envió debe ser virtual, a través del correo electrónico de cada integrante</w:t>
      </w:r>
      <w:r>
        <w:rPr>
          <w:bCs/>
          <w:color w:val="000000"/>
          <w:sz w:val="24"/>
          <w:szCs w:val="24"/>
          <w:lang w:eastAsia="es-CO"/>
        </w:rPr>
        <w:t xml:space="preserve"> y adicionarlo al repositorio</w:t>
      </w:r>
      <w:r w:rsidRPr="00DB0837">
        <w:rPr>
          <w:bCs/>
          <w:color w:val="000000"/>
          <w:sz w:val="24"/>
          <w:szCs w:val="24"/>
          <w:lang w:eastAsia="es-CO"/>
        </w:rPr>
        <w:t xml:space="preserve">.  </w:t>
      </w:r>
    </w:p>
    <w:p w:rsidR="00FC6E35" w:rsidRPr="0033579D" w:rsidRDefault="00FC6E35" w:rsidP="0033579D">
      <w:pPr>
        <w:pStyle w:val="ListParagraph"/>
        <w:spacing w:before="100" w:beforeAutospacing="1" w:after="100" w:afterAutospacing="1"/>
        <w:ind w:left="567"/>
        <w:outlineLvl w:val="0"/>
        <w:rPr>
          <w:bCs/>
          <w:color w:val="000000"/>
          <w:sz w:val="24"/>
          <w:szCs w:val="24"/>
          <w:lang w:eastAsia="es-CO"/>
        </w:rPr>
      </w:pPr>
    </w:p>
    <w:p w:rsidR="00FC6E35" w:rsidRDefault="00FC6E35" w:rsidP="0008738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 xml:space="preserve">Se creará una carpeta nueva llamada SDD en el repositorio, con carpetas de los nombres de los integrantes para ser depositado cada entrega de tareas que cada uno haga.  </w:t>
      </w:r>
    </w:p>
    <w:p w:rsidR="00FC6E35" w:rsidRDefault="00FC6E35" w:rsidP="0070750F">
      <w:pPr>
        <w:pStyle w:val="ListParagraph"/>
        <w:spacing w:before="100" w:beforeAutospacing="1" w:after="100" w:afterAutospacing="1" w:line="240" w:lineRule="auto"/>
        <w:ind w:left="0"/>
        <w:jc w:val="both"/>
        <w:outlineLvl w:val="0"/>
        <w:rPr>
          <w:bCs/>
          <w:color w:val="000000"/>
          <w:sz w:val="24"/>
          <w:szCs w:val="24"/>
          <w:lang w:eastAsia="es-CO"/>
        </w:rPr>
      </w:pPr>
    </w:p>
    <w:p w:rsidR="00FC6E35" w:rsidRDefault="00FC6E35" w:rsidP="00D6475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>Para la primera asignación de tareas del documento deberá ser entregado con el nombre de “ Puntos NombreIntegrante v1.0.”</w:t>
      </w:r>
    </w:p>
    <w:p w:rsidR="00FC6E35" w:rsidRPr="002C5A67" w:rsidRDefault="00FC6E35" w:rsidP="00AC5B19">
      <w:pPr>
        <w:pStyle w:val="ListParagraph"/>
        <w:rPr>
          <w:b/>
          <w:bCs/>
          <w:color w:val="000000"/>
          <w:sz w:val="24"/>
          <w:szCs w:val="24"/>
          <w:lang w:eastAsia="es-CO"/>
        </w:rPr>
      </w:pPr>
    </w:p>
    <w:p w:rsidR="00FC6E35" w:rsidRDefault="00FC6E35" w:rsidP="0070750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/>
          <w:bCs/>
          <w:color w:val="000000"/>
          <w:sz w:val="24"/>
          <w:szCs w:val="24"/>
          <w:lang w:eastAsia="es-CO"/>
        </w:rPr>
      </w:pPr>
      <w:r w:rsidRPr="00463597">
        <w:rPr>
          <w:b/>
          <w:bCs/>
          <w:color w:val="000000"/>
          <w:sz w:val="24"/>
          <w:szCs w:val="24"/>
          <w:lang w:eastAsia="es-CO"/>
        </w:rPr>
        <w:t xml:space="preserve"> PROXIMA RE</w:t>
      </w:r>
      <w:r>
        <w:rPr>
          <w:b/>
          <w:bCs/>
          <w:color w:val="000000"/>
          <w:sz w:val="24"/>
          <w:szCs w:val="24"/>
          <w:lang w:eastAsia="es-CO"/>
        </w:rPr>
        <w:t>UNION, se realizará el día VIERNES 23</w:t>
      </w:r>
      <w:r w:rsidRPr="00463597">
        <w:rPr>
          <w:b/>
          <w:bCs/>
          <w:color w:val="000000"/>
          <w:sz w:val="24"/>
          <w:szCs w:val="24"/>
          <w:lang w:eastAsia="es-CO"/>
        </w:rPr>
        <w:t xml:space="preserve"> de octubre </w:t>
      </w:r>
      <w:r>
        <w:rPr>
          <w:b/>
          <w:bCs/>
          <w:color w:val="000000"/>
          <w:sz w:val="24"/>
          <w:szCs w:val="24"/>
          <w:lang w:eastAsia="es-CO"/>
        </w:rPr>
        <w:t>A LAS 11:00 PM</w:t>
      </w:r>
      <w:r w:rsidRPr="00463597">
        <w:rPr>
          <w:b/>
          <w:bCs/>
          <w:color w:val="000000"/>
          <w:sz w:val="24"/>
          <w:szCs w:val="24"/>
          <w:lang w:eastAsia="es-CO"/>
        </w:rPr>
        <w:t xml:space="preserve">, nos encontraremos frente a la biblioteca de </w:t>
      </w:r>
      <w:smartTag w:uri="urn:schemas-microsoft-com:office:smarttags" w:element="PersonName">
        <w:smartTagPr>
          <w:attr w:name="ProductID" w:val="la Universidad."/>
        </w:smartTagPr>
        <w:r w:rsidRPr="00463597">
          <w:rPr>
            <w:b/>
            <w:bCs/>
            <w:color w:val="000000"/>
            <w:sz w:val="24"/>
            <w:szCs w:val="24"/>
            <w:lang w:eastAsia="es-CO"/>
          </w:rPr>
          <w:t>la Universidad.</w:t>
        </w:r>
      </w:smartTag>
      <w:r w:rsidRPr="00463597">
        <w:rPr>
          <w:b/>
          <w:bCs/>
          <w:color w:val="000000"/>
          <w:sz w:val="24"/>
          <w:szCs w:val="24"/>
          <w:lang w:eastAsia="es-CO"/>
        </w:rPr>
        <w:t xml:space="preserve"> </w:t>
      </w:r>
    </w:p>
    <w:p w:rsidR="00FC6E35" w:rsidRDefault="00FC6E35" w:rsidP="009C29EE">
      <w:pPr>
        <w:pStyle w:val="ListParagraph"/>
        <w:spacing w:before="100" w:beforeAutospacing="1" w:after="100" w:afterAutospacing="1" w:line="240" w:lineRule="auto"/>
        <w:ind w:left="207"/>
        <w:jc w:val="both"/>
        <w:outlineLvl w:val="0"/>
        <w:rPr>
          <w:b/>
          <w:bCs/>
          <w:color w:val="000000"/>
          <w:sz w:val="24"/>
          <w:szCs w:val="24"/>
          <w:lang w:eastAsia="es-CO"/>
        </w:rPr>
      </w:pPr>
      <w:r w:rsidRPr="00463597">
        <w:rPr>
          <w:b/>
          <w:bCs/>
          <w:color w:val="000000"/>
          <w:sz w:val="24"/>
          <w:szCs w:val="24"/>
          <w:lang w:eastAsia="es-CO"/>
        </w:rPr>
        <w:t xml:space="preserve">Objetivo: </w:t>
      </w:r>
      <w:r>
        <w:rPr>
          <w:b/>
          <w:bCs/>
          <w:color w:val="000000"/>
          <w:sz w:val="24"/>
          <w:szCs w:val="24"/>
          <w:lang w:eastAsia="es-CO"/>
        </w:rPr>
        <w:t>Seguir realizando las tareas</w:t>
      </w:r>
      <w:r w:rsidRPr="00463597">
        <w:rPr>
          <w:b/>
          <w:bCs/>
          <w:color w:val="000000"/>
          <w:sz w:val="24"/>
          <w:szCs w:val="24"/>
          <w:lang w:eastAsia="es-CO"/>
        </w:rPr>
        <w:t>.</w:t>
      </w:r>
      <w:r>
        <w:rPr>
          <w:b/>
          <w:bCs/>
          <w:color w:val="000000"/>
          <w:sz w:val="24"/>
          <w:szCs w:val="24"/>
          <w:lang w:eastAsia="es-CO"/>
        </w:rPr>
        <w:t xml:space="preserve"> Se recibirá el dinero de las multas que fueron aplicadas a cada integrante del equipo. (ver multas SRS v1.2 en repositorio o el correo)</w:t>
      </w:r>
    </w:p>
    <w:p w:rsidR="00FC6E35" w:rsidRPr="00463597" w:rsidRDefault="00FC6E35" w:rsidP="00463597">
      <w:pPr>
        <w:pStyle w:val="ListParagraph"/>
        <w:rPr>
          <w:b/>
          <w:bCs/>
          <w:color w:val="000000"/>
          <w:sz w:val="24"/>
          <w:szCs w:val="24"/>
          <w:lang w:eastAsia="es-CO"/>
        </w:rPr>
      </w:pPr>
    </w:p>
    <w:p w:rsidR="00FC6E35" w:rsidRPr="006D6EFA" w:rsidRDefault="00FC6E35" w:rsidP="00523E3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>Si no es enviado a</w:t>
      </w:r>
      <w:r w:rsidRPr="00DB0837">
        <w:rPr>
          <w:bCs/>
          <w:color w:val="000000"/>
          <w:sz w:val="24"/>
          <w:szCs w:val="24"/>
          <w:lang w:eastAsia="es-CO"/>
        </w:rPr>
        <w:t xml:space="preserve">l correo </w:t>
      </w:r>
      <w:r>
        <w:rPr>
          <w:bCs/>
          <w:color w:val="000000"/>
          <w:sz w:val="24"/>
          <w:szCs w:val="24"/>
          <w:lang w:eastAsia="es-CO"/>
        </w:rPr>
        <w:t xml:space="preserve"> en la hora marcada, </w:t>
      </w:r>
      <w:r w:rsidRPr="00DB0837">
        <w:rPr>
          <w:bCs/>
          <w:color w:val="000000"/>
          <w:sz w:val="24"/>
          <w:szCs w:val="24"/>
          <w:lang w:eastAsia="es-CO"/>
        </w:rPr>
        <w:t>será multado por $3.000 por no cumplimiento de tareas.</w:t>
      </w:r>
    </w:p>
    <w:p w:rsidR="00FC6E35" w:rsidRPr="0070750F" w:rsidRDefault="00FC6E35" w:rsidP="00DB083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 xml:space="preserve">Al llegar a cumplirse con 3 multas será una falta grave por parte del integrante, </w:t>
      </w:r>
    </w:p>
    <w:p w:rsidR="00FC6E35" w:rsidRDefault="00FC6E35" w:rsidP="00DB0837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>por lo cual, se le entregará un memorando por parte del Gerente del equipo.</w:t>
      </w:r>
    </w:p>
    <w:p w:rsidR="00FC6E35" w:rsidRDefault="00FC6E35" w:rsidP="00D83BC0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83BC0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83BC0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83BC0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83BC0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Pr="00D83BC0" w:rsidRDefault="00FC6E35" w:rsidP="00D83BC0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b/>
          <w:color w:val="000000"/>
          <w:sz w:val="24"/>
          <w:szCs w:val="24"/>
          <w:lang w:eastAsia="es-CO"/>
        </w:rPr>
      </w:pPr>
      <w:r w:rsidRPr="00D83BC0">
        <w:rPr>
          <w:b/>
          <w:color w:val="000000"/>
          <w:sz w:val="24"/>
          <w:szCs w:val="24"/>
          <w:lang w:eastAsia="es-CO"/>
        </w:rPr>
        <w:t xml:space="preserve">NOTA: </w:t>
      </w:r>
      <w:r w:rsidRPr="005C6A14">
        <w:rPr>
          <w:color w:val="000000"/>
          <w:sz w:val="24"/>
          <w:szCs w:val="24"/>
          <w:lang w:eastAsia="es-CO"/>
        </w:rPr>
        <w:t xml:space="preserve">POR FAVOR NO MODIFICAR EL DOCUMENTO </w:t>
      </w:r>
      <w:r>
        <w:rPr>
          <w:color w:val="000000"/>
          <w:sz w:val="24"/>
          <w:szCs w:val="24"/>
          <w:u w:val="single"/>
          <w:lang w:eastAsia="es-CO"/>
        </w:rPr>
        <w:t>SKYSOLUTION_SDD_V1</w:t>
      </w:r>
      <w:r w:rsidRPr="005C6A14">
        <w:rPr>
          <w:color w:val="000000"/>
          <w:sz w:val="24"/>
          <w:szCs w:val="24"/>
          <w:u w:val="single"/>
          <w:lang w:eastAsia="es-CO"/>
        </w:rPr>
        <w:t>.0</w:t>
      </w:r>
      <w:r w:rsidRPr="005C6A14">
        <w:rPr>
          <w:color w:val="000000"/>
          <w:sz w:val="24"/>
          <w:szCs w:val="24"/>
          <w:lang w:eastAsia="es-CO"/>
        </w:rPr>
        <w:t>.DOCX   DEL REPOSITORIO, ESE SOLO Y SOLO LO MANEJARA KAREM MORENO PARA REALIZAR EL EMPALME Y ORGANIZACIÓN DEL DOCUMENTO.</w:t>
      </w:r>
    </w:p>
    <w:p w:rsidR="00FC6E35" w:rsidRPr="00D83BC0" w:rsidRDefault="00FC6E35" w:rsidP="00D83BC0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b/>
          <w:color w:val="000000"/>
          <w:sz w:val="24"/>
          <w:szCs w:val="24"/>
          <w:lang w:eastAsia="es-CO"/>
        </w:rPr>
      </w:pPr>
    </w:p>
    <w:p w:rsidR="00FC6E35" w:rsidRPr="00D83BC0" w:rsidRDefault="00FC6E35" w:rsidP="00D83BC0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b/>
          <w:color w:val="000000"/>
          <w:sz w:val="24"/>
          <w:szCs w:val="24"/>
          <w:lang w:eastAsia="es-CO"/>
        </w:rPr>
      </w:pPr>
      <w:r w:rsidRPr="00D83BC0">
        <w:rPr>
          <w:b/>
          <w:color w:val="000000"/>
          <w:sz w:val="24"/>
          <w:szCs w:val="24"/>
          <w:lang w:eastAsia="es-CO"/>
        </w:rPr>
        <w:t>POR TANTO, SE DEBE ENVIAR UN DOC NUEVO DE LAS TAREAS QUE SE COLOCARON EN ESTA ACTA.</w:t>
      </w:r>
    </w:p>
    <w:p w:rsidR="00FC6E35" w:rsidRDefault="00FC6E35" w:rsidP="00DB0837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B0837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Pr="00DB0837" w:rsidRDefault="00FC6E35" w:rsidP="00DB083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color w:val="000000"/>
          <w:sz w:val="24"/>
          <w:szCs w:val="24"/>
          <w:lang w:eastAsia="es-CO"/>
        </w:rPr>
      </w:pPr>
      <w:r w:rsidRPr="00DB0837">
        <w:rPr>
          <w:b/>
          <w:bCs/>
          <w:color w:val="000000"/>
          <w:sz w:val="24"/>
          <w:szCs w:val="24"/>
          <w:lang w:eastAsia="es-CO"/>
        </w:rPr>
        <w:t xml:space="preserve"> Tareas asignadas:</w:t>
      </w:r>
    </w:p>
    <w:p w:rsidR="00FC6E35" w:rsidRPr="00DB0837" w:rsidRDefault="00FC6E35" w:rsidP="00DB0837">
      <w:pPr>
        <w:pStyle w:val="ListParagraph"/>
        <w:spacing w:before="100" w:beforeAutospacing="1" w:after="100" w:afterAutospacing="1" w:line="240" w:lineRule="auto"/>
        <w:ind w:left="567"/>
        <w:outlineLvl w:val="0"/>
        <w:rPr>
          <w:color w:val="000000"/>
          <w:sz w:val="24"/>
          <w:szCs w:val="24"/>
          <w:lang w:eastAsia="es-CO"/>
        </w:rPr>
      </w:pPr>
    </w:p>
    <w:p w:rsidR="00FC6E35" w:rsidRPr="00241259" w:rsidRDefault="00FC6E35" w:rsidP="0024125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  <w:bCs/>
          <w:color w:val="000000"/>
          <w:sz w:val="24"/>
          <w:szCs w:val="24"/>
          <w:lang w:eastAsia="es-CO"/>
        </w:rPr>
      </w:pPr>
      <w:r w:rsidRPr="00DB0837">
        <w:rPr>
          <w:b/>
        </w:rPr>
        <w:t>Tareas de</w:t>
      </w:r>
      <w:r>
        <w:rPr>
          <w:b/>
        </w:rPr>
        <w:t xml:space="preserve"> K</w:t>
      </w:r>
      <w:r w:rsidRPr="00DB0837">
        <w:rPr>
          <w:b/>
        </w:rPr>
        <w:t xml:space="preserve">arem </w:t>
      </w:r>
      <w:r>
        <w:rPr>
          <w:b/>
        </w:rPr>
        <w:t>M</w:t>
      </w:r>
      <w:r w:rsidRPr="00DB0837">
        <w:rPr>
          <w:b/>
        </w:rPr>
        <w:t>oreno:</w:t>
      </w:r>
    </w:p>
    <w:p w:rsidR="00FC6E35" w:rsidRPr="00241259" w:rsidRDefault="00FC6E35" w:rsidP="00241259">
      <w:pPr>
        <w:pStyle w:val="ListParagraph"/>
        <w:spacing w:before="100" w:beforeAutospacing="1" w:after="100" w:afterAutospacing="1" w:line="240" w:lineRule="auto"/>
        <w:ind w:left="1425"/>
        <w:outlineLvl w:val="0"/>
        <w:rPr>
          <w:b/>
          <w:bCs/>
          <w:color w:val="000000"/>
          <w:sz w:val="24"/>
          <w:szCs w:val="24"/>
          <w:lang w:eastAsia="es-CO"/>
        </w:rPr>
      </w:pPr>
    </w:p>
    <w:p w:rsidR="00FC6E35" w:rsidRDefault="00FC6E35" w:rsidP="00DB0837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t>Realizar documento de multas.</w:t>
      </w:r>
    </w:p>
    <w:p w:rsidR="00FC6E35" w:rsidRDefault="00FC6E35" w:rsidP="00DB0837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t>Puntos del documento</w:t>
      </w:r>
    </w:p>
    <w:p w:rsidR="00FC6E35" w:rsidRDefault="00FC6E35" w:rsidP="00B00715">
      <w:pPr>
        <w:pStyle w:val="ListParagraph"/>
        <w:spacing w:after="120" w:line="240" w:lineRule="auto"/>
        <w:ind w:left="1416"/>
        <w:jc w:val="both"/>
      </w:pPr>
      <w:r>
        <w:t>2. CONSIDERACIONES DE DISEÑO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16"/>
        <w:jc w:val="both"/>
      </w:pPr>
      <w:r>
        <w:t>2.1 SUPOSICIONES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16"/>
        <w:jc w:val="both"/>
      </w:pPr>
      <w:r>
        <w:t>2.2 RESTRICCIONES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16"/>
        <w:jc w:val="both"/>
      </w:pPr>
      <w:r>
        <w:t>2.3 ENTORNO DEL SISTEMA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16"/>
        <w:jc w:val="both"/>
      </w:pPr>
      <w:r>
        <w:t>2.4 METODOLOGÍA DE DISEÑO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16"/>
        <w:jc w:val="both"/>
      </w:pPr>
      <w:r>
        <w:t>2.5 RIESGOS</w:t>
      </w:r>
      <w:r>
        <w:tab/>
      </w:r>
    </w:p>
    <w:p w:rsidR="00FC6E35" w:rsidRDefault="00FC6E35" w:rsidP="00C84ADE">
      <w:pPr>
        <w:pStyle w:val="ListParagraph"/>
        <w:spacing w:after="120" w:line="240" w:lineRule="auto"/>
        <w:ind w:left="0"/>
        <w:jc w:val="both"/>
      </w:pPr>
    </w:p>
    <w:p w:rsidR="00FC6E35" w:rsidRDefault="00FC6E35" w:rsidP="00DB0837">
      <w:pPr>
        <w:pStyle w:val="ListParagraph"/>
        <w:spacing w:after="120" w:line="240" w:lineRule="auto"/>
        <w:ind w:left="1425"/>
        <w:jc w:val="both"/>
      </w:pPr>
    </w:p>
    <w:p w:rsidR="00FC6E35" w:rsidRPr="00DB0837" w:rsidRDefault="00FC6E35" w:rsidP="00DB083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</w:t>
      </w:r>
      <w:r w:rsidRPr="00DB0837">
        <w:rPr>
          <w:b/>
        </w:rPr>
        <w:t xml:space="preserve">lexandra </w:t>
      </w:r>
      <w:r>
        <w:rPr>
          <w:b/>
        </w:rPr>
        <w:t>A</w:t>
      </w:r>
      <w:r w:rsidRPr="00DB0837">
        <w:rPr>
          <w:b/>
        </w:rPr>
        <w:t>rdila:</w:t>
      </w:r>
    </w:p>
    <w:p w:rsidR="00FC6E35" w:rsidRDefault="00FC6E35" w:rsidP="008B0C59">
      <w:pPr>
        <w:pStyle w:val="ListParagraph"/>
        <w:spacing w:before="100" w:beforeAutospacing="1" w:after="100" w:afterAutospacing="1" w:line="240" w:lineRule="auto"/>
        <w:ind w:left="1425"/>
        <w:outlineLvl w:val="0"/>
      </w:pPr>
    </w:p>
    <w:p w:rsidR="00FC6E35" w:rsidRDefault="00FC6E35" w:rsidP="008B0C59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t>Puntos del documento</w:t>
      </w:r>
    </w:p>
    <w:p w:rsidR="00FC6E35" w:rsidRDefault="00FC6E35" w:rsidP="00B00715">
      <w:pPr>
        <w:pStyle w:val="ListParagraph"/>
        <w:spacing w:after="120" w:line="240" w:lineRule="auto"/>
        <w:ind w:left="1425"/>
        <w:jc w:val="both"/>
      </w:pPr>
      <w:r>
        <w:t>3. ARQUITECTURA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25"/>
        <w:jc w:val="both"/>
      </w:pPr>
      <w:r>
        <w:t>3.1 APRECIACIÓN GLOBAL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25"/>
        <w:jc w:val="both"/>
      </w:pPr>
      <w:r>
        <w:t>3.2 DIAGRAMA DE COMPONENTES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25"/>
        <w:jc w:val="both"/>
      </w:pPr>
      <w:r>
        <w:t>3.2.1</w:t>
      </w:r>
      <w:r>
        <w:tab/>
        <w:t>Subsistema 1</w:t>
      </w:r>
      <w:r>
        <w:tab/>
      </w:r>
    </w:p>
    <w:p w:rsidR="00FC6E35" w:rsidRDefault="00FC6E35" w:rsidP="00B00715">
      <w:pPr>
        <w:pStyle w:val="ListParagraph"/>
        <w:spacing w:after="120" w:line="240" w:lineRule="auto"/>
        <w:ind w:left="1425"/>
        <w:jc w:val="both"/>
      </w:pPr>
      <w:r>
        <w:t>3.2.1.1 Componente 1</w:t>
      </w:r>
      <w:r>
        <w:tab/>
      </w:r>
    </w:p>
    <w:p w:rsidR="00FC6E35" w:rsidRDefault="00FC6E35" w:rsidP="008B0C59">
      <w:pPr>
        <w:pStyle w:val="ListParagraph"/>
        <w:spacing w:after="120" w:line="240" w:lineRule="auto"/>
        <w:ind w:left="1425"/>
        <w:jc w:val="both"/>
      </w:pPr>
    </w:p>
    <w:p w:rsidR="00FC6E35" w:rsidRDefault="00FC6E35" w:rsidP="008B0C59">
      <w:pPr>
        <w:pStyle w:val="ListParagraph"/>
        <w:spacing w:after="120" w:line="240" w:lineRule="auto"/>
        <w:ind w:left="1425"/>
        <w:jc w:val="both"/>
      </w:pPr>
    </w:p>
    <w:p w:rsidR="00FC6E35" w:rsidRDefault="00FC6E35" w:rsidP="008B0C5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André</w:t>
      </w:r>
      <w:r w:rsidRPr="00B97DCE">
        <w:rPr>
          <w:b/>
        </w:rPr>
        <w:t xml:space="preserve">s </w:t>
      </w:r>
      <w:r>
        <w:rPr>
          <w:b/>
        </w:rPr>
        <w:t>Marí</w:t>
      </w:r>
      <w:r w:rsidRPr="00B97DCE">
        <w:rPr>
          <w:b/>
        </w:rPr>
        <w:t>n:</w:t>
      </w:r>
    </w:p>
    <w:p w:rsidR="00FC6E35" w:rsidRDefault="00FC6E35" w:rsidP="00AC5B19">
      <w:pPr>
        <w:pStyle w:val="ListParagraph"/>
        <w:spacing w:after="120" w:line="240" w:lineRule="auto"/>
        <w:ind w:left="1425"/>
        <w:jc w:val="both"/>
      </w:pPr>
    </w:p>
    <w:p w:rsidR="00FC6E35" w:rsidRDefault="00FC6E35" w:rsidP="00B00715">
      <w:pPr>
        <w:pStyle w:val="ListParagraph"/>
        <w:spacing w:before="100" w:beforeAutospacing="1" w:after="100" w:afterAutospacing="1" w:line="240" w:lineRule="auto"/>
        <w:ind w:left="1425"/>
        <w:outlineLvl w:val="0"/>
      </w:pPr>
    </w:p>
    <w:p w:rsidR="00FC6E35" w:rsidRDefault="00FC6E35" w:rsidP="00B00715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t>Puntos del documento</w:t>
      </w:r>
    </w:p>
    <w:p w:rsidR="00FC6E35" w:rsidRDefault="00FC6E35" w:rsidP="00B00715">
      <w:pPr>
        <w:pStyle w:val="ListParagraph"/>
        <w:spacing w:after="120" w:line="240" w:lineRule="auto"/>
        <w:ind w:left="1785"/>
        <w:jc w:val="both"/>
      </w:pPr>
    </w:p>
    <w:p w:rsidR="00FC6E35" w:rsidRDefault="00FC6E35" w:rsidP="00B00715">
      <w:pPr>
        <w:pStyle w:val="ListParagraph"/>
        <w:spacing w:before="100" w:beforeAutospacing="1" w:after="100" w:afterAutospacing="1" w:line="240" w:lineRule="auto"/>
        <w:ind w:left="1425"/>
        <w:jc w:val="both"/>
        <w:outlineLvl w:val="0"/>
      </w:pPr>
      <w:r>
        <w:t>1. INTRODUCCIÓN</w:t>
      </w:r>
      <w:r>
        <w:tab/>
      </w:r>
    </w:p>
    <w:p w:rsidR="00FC6E35" w:rsidRDefault="00FC6E35" w:rsidP="00B00715">
      <w:pPr>
        <w:pStyle w:val="ListParagraph"/>
        <w:spacing w:before="100" w:beforeAutospacing="1" w:after="100" w:afterAutospacing="1" w:line="240" w:lineRule="auto"/>
        <w:ind w:left="1425"/>
        <w:jc w:val="both"/>
        <w:outlineLvl w:val="0"/>
      </w:pPr>
      <w:r>
        <w:t>1.1 DESCRIPCIÓN DEL SISTEMA</w:t>
      </w:r>
    </w:p>
    <w:p w:rsidR="00FC6E35" w:rsidRDefault="00FC6E35" w:rsidP="00B00715">
      <w:pPr>
        <w:pStyle w:val="ListParagraph"/>
        <w:spacing w:before="100" w:beforeAutospacing="1" w:after="100" w:afterAutospacing="1" w:line="240" w:lineRule="auto"/>
        <w:ind w:left="1425"/>
        <w:jc w:val="both"/>
        <w:outlineLvl w:val="0"/>
      </w:pPr>
      <w:r>
        <w:t>1.2 MAPA DEL DISEÑO</w:t>
      </w:r>
      <w:r>
        <w:tab/>
      </w:r>
    </w:p>
    <w:p w:rsidR="00FC6E35" w:rsidRDefault="00FC6E35" w:rsidP="00B00715">
      <w:pPr>
        <w:pStyle w:val="ListParagraph"/>
        <w:spacing w:before="100" w:beforeAutospacing="1" w:after="100" w:afterAutospacing="1" w:line="240" w:lineRule="auto"/>
        <w:ind w:left="1425"/>
        <w:jc w:val="both"/>
        <w:outlineLvl w:val="0"/>
      </w:pPr>
      <w:r>
        <w:t>1.3 REFERENCIAS Y DOCUMENTOS DE APOYO</w:t>
      </w:r>
      <w:r>
        <w:tab/>
      </w:r>
    </w:p>
    <w:p w:rsidR="00FC6E35" w:rsidRDefault="00FC6E35" w:rsidP="00B00715">
      <w:pPr>
        <w:pStyle w:val="ListParagraph"/>
        <w:spacing w:before="100" w:beforeAutospacing="1" w:after="100" w:afterAutospacing="1" w:line="240" w:lineRule="auto"/>
        <w:ind w:left="1425"/>
        <w:jc w:val="both"/>
        <w:outlineLvl w:val="0"/>
      </w:pPr>
      <w:r>
        <w:t>1.4 DEFINICIONES, ACRÓNIMOS Y ABREVIACIONES</w:t>
      </w:r>
      <w:r>
        <w:tab/>
      </w:r>
    </w:p>
    <w:p w:rsidR="00FC6E35" w:rsidRDefault="00FC6E35" w:rsidP="002E5BA4">
      <w:pPr>
        <w:pStyle w:val="ListParagraph"/>
        <w:spacing w:before="100" w:beforeAutospacing="1" w:after="100" w:afterAutospacing="1" w:line="240" w:lineRule="auto"/>
        <w:jc w:val="both"/>
        <w:outlineLvl w:val="0"/>
      </w:pPr>
    </w:p>
    <w:p w:rsidR="00FC6E35" w:rsidRDefault="00FC6E35" w:rsidP="00B00715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t>Que ya este la ventana de mesa de jugadores que permite la conexión entre computadores.</w:t>
      </w:r>
    </w:p>
    <w:p w:rsidR="00FC6E35" w:rsidRDefault="00FC6E35" w:rsidP="00B00715">
      <w:pPr>
        <w:pStyle w:val="ListParagraph"/>
        <w:numPr>
          <w:ilvl w:val="0"/>
          <w:numId w:val="18"/>
        </w:numPr>
        <w:spacing w:after="120" w:line="240" w:lineRule="auto"/>
        <w:jc w:val="both"/>
      </w:pPr>
      <w:r>
        <w:t>Realizar el Iniciar partida.</w:t>
      </w:r>
    </w:p>
    <w:p w:rsidR="00FC6E35" w:rsidRDefault="00FC6E35" w:rsidP="002E5BA4">
      <w:pPr>
        <w:pStyle w:val="ListParagraph"/>
        <w:spacing w:before="100" w:beforeAutospacing="1" w:after="100" w:afterAutospacing="1" w:line="240" w:lineRule="auto"/>
        <w:jc w:val="both"/>
        <w:outlineLvl w:val="0"/>
      </w:pPr>
    </w:p>
    <w:p w:rsidR="00FC6E35" w:rsidRDefault="00FC6E35" w:rsidP="002E5BA4">
      <w:pPr>
        <w:pStyle w:val="ListParagraph"/>
        <w:spacing w:before="100" w:beforeAutospacing="1" w:after="100" w:afterAutospacing="1" w:line="240" w:lineRule="auto"/>
        <w:jc w:val="both"/>
        <w:outlineLvl w:val="0"/>
      </w:pPr>
    </w:p>
    <w:p w:rsidR="00FC6E35" w:rsidRDefault="00FC6E35" w:rsidP="002E5BA4">
      <w:pPr>
        <w:pStyle w:val="ListParagraph"/>
        <w:spacing w:before="100" w:beforeAutospacing="1" w:after="100" w:afterAutospacing="1" w:line="240" w:lineRule="auto"/>
        <w:jc w:val="both"/>
        <w:outlineLvl w:val="0"/>
      </w:pPr>
    </w:p>
    <w:p w:rsidR="00FC6E35" w:rsidRPr="00DB0837" w:rsidRDefault="00FC6E35" w:rsidP="002E5B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color w:val="000000"/>
          <w:sz w:val="24"/>
          <w:szCs w:val="24"/>
          <w:lang w:eastAsia="es-CO"/>
        </w:rPr>
      </w:pPr>
      <w:r>
        <w:rPr>
          <w:b/>
          <w:bCs/>
          <w:color w:val="000000"/>
          <w:sz w:val="24"/>
          <w:szCs w:val="24"/>
          <w:lang w:eastAsia="es-CO"/>
        </w:rPr>
        <w:t>La distribución de puntos de SDD es de la siguiente forma</w:t>
      </w:r>
      <w:r w:rsidRPr="00DB0837">
        <w:rPr>
          <w:b/>
          <w:bCs/>
          <w:color w:val="000000"/>
          <w:sz w:val="24"/>
          <w:szCs w:val="24"/>
          <w:lang w:eastAsia="es-CO"/>
        </w:rPr>
        <w:t>:</w:t>
      </w:r>
    </w:p>
    <w:p w:rsidR="00FC6E35" w:rsidRPr="008B0C59" w:rsidRDefault="00FC6E35" w:rsidP="002E5BA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</w:p>
    <w:p w:rsidR="00FC6E35" w:rsidRPr="003C427E" w:rsidRDefault="00FC6E35" w:rsidP="002E5BA4">
      <w:pPr>
        <w:pStyle w:val="Contents"/>
        <w:rPr>
          <w:noProof w:val="0"/>
          <w:lang w:val="es-CO"/>
        </w:rPr>
      </w:pPr>
      <w:bookmarkStart w:id="0" w:name="_Toc176959080"/>
      <w:bookmarkStart w:id="1" w:name="_Toc177994636"/>
      <w:bookmarkStart w:id="2" w:name="_Toc177994692"/>
      <w:bookmarkStart w:id="3" w:name="_Toc179195378"/>
      <w:bookmarkStart w:id="4" w:name="_Toc180071409"/>
      <w:r w:rsidRPr="003C427E">
        <w:rPr>
          <w:noProof w:val="0"/>
          <w:lang w:val="es-CO"/>
        </w:rPr>
        <w:t>Contenido</w:t>
      </w:r>
      <w:bookmarkEnd w:id="0"/>
      <w:bookmarkEnd w:id="1"/>
      <w:bookmarkEnd w:id="2"/>
      <w:bookmarkEnd w:id="3"/>
      <w:bookmarkEnd w:id="4"/>
    </w:p>
    <w:p w:rsidR="00FC6E35" w:rsidRPr="009C29EE" w:rsidRDefault="00FC6E35" w:rsidP="002E5BA4">
      <w:pPr>
        <w:pStyle w:val="TO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blue"/>
        </w:rPr>
      </w:pPr>
      <w:r w:rsidRPr="003C427E">
        <w:rPr>
          <w:rFonts w:cs="Courier New"/>
          <w:color w:val="4F81BD"/>
        </w:rPr>
        <w:fldChar w:fldCharType="begin"/>
      </w:r>
      <w:r w:rsidRPr="003C427E">
        <w:rPr>
          <w:rFonts w:cs="Courier New"/>
          <w:color w:val="4F81BD"/>
        </w:rPr>
        <w:instrText xml:space="preserve"> TOC \o "1-3" \h \z \u </w:instrText>
      </w:r>
      <w:r w:rsidRPr="003C427E">
        <w:rPr>
          <w:rFonts w:cs="Courier New"/>
          <w:color w:val="4F81BD"/>
        </w:rPr>
        <w:fldChar w:fldCharType="separate"/>
      </w:r>
      <w:hyperlink w:anchor="_Toc180071412" w:history="1">
        <w:r w:rsidRPr="009C29EE">
          <w:rPr>
            <w:rStyle w:val="Hyperlink"/>
            <w:noProof/>
            <w:highlight w:val="blue"/>
          </w:rPr>
          <w:t>1. Introducción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_Toc180071412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6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13" w:history="1">
        <w:r w:rsidRPr="009C29EE">
          <w:rPr>
            <w:rStyle w:val="Hyperlink"/>
            <w:noProof/>
            <w:highlight w:val="blue"/>
          </w:rPr>
          <w:t>1.1 Descripción del Sistema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_Toc180071413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6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14" w:history="1">
        <w:r w:rsidRPr="009C29EE">
          <w:rPr>
            <w:rStyle w:val="Hyperlink"/>
            <w:noProof/>
            <w:highlight w:val="blue"/>
          </w:rPr>
          <w:t>1.2 Mapa del Diseño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_Toc180071414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7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15" w:history="1">
        <w:r w:rsidRPr="009C29EE">
          <w:rPr>
            <w:rStyle w:val="Hyperlink"/>
            <w:noProof/>
            <w:highlight w:val="blue"/>
          </w:rPr>
          <w:t>1.3 Referencias y Documentos de Apoyo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_Toc180071415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7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</w:rPr>
      </w:pPr>
      <w:hyperlink w:anchor="_Toc180071416" w:history="1">
        <w:r w:rsidRPr="009C29EE">
          <w:rPr>
            <w:rStyle w:val="Hyperlink"/>
            <w:noProof/>
            <w:highlight w:val="blue"/>
          </w:rPr>
          <w:t>1.4 Definiciones, Acrónimos y Abreviaciones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_Toc180071416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8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087386" w:rsidRDefault="00FC6E35" w:rsidP="002E5BA4">
      <w:pPr>
        <w:pStyle w:val="TO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magenta"/>
        </w:rPr>
      </w:pPr>
      <w:hyperlink w:anchor="_Toc180071417" w:history="1">
        <w:r w:rsidRPr="00087386">
          <w:rPr>
            <w:rStyle w:val="Hyperlink"/>
            <w:noProof/>
            <w:color w:val="auto"/>
            <w:highlight w:val="magenta"/>
          </w:rPr>
          <w:t>2. Consideraciones de Diseño</w:t>
        </w:r>
        <w:r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Pr="00087386">
          <w:rPr>
            <w:noProof/>
            <w:webHidden/>
            <w:highlight w:val="magenta"/>
          </w:rPr>
          <w:instrText xml:space="preserve"> PAGEREF _Toc180071417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Pr="00087386">
          <w:rPr>
            <w:noProof/>
            <w:webHidden/>
            <w:highlight w:val="magenta"/>
          </w:rPr>
          <w:t>11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18" w:history="1">
        <w:r w:rsidRPr="00087386">
          <w:rPr>
            <w:rStyle w:val="Hyperlink"/>
            <w:noProof/>
            <w:color w:val="auto"/>
            <w:highlight w:val="magenta"/>
          </w:rPr>
          <w:t>2.1 Suposiciones</w:t>
        </w:r>
        <w:r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Pr="00087386">
          <w:rPr>
            <w:noProof/>
            <w:webHidden/>
            <w:highlight w:val="magenta"/>
          </w:rPr>
          <w:instrText xml:space="preserve"> PAGEREF _Toc180071418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Pr="00087386">
          <w:rPr>
            <w:noProof/>
            <w:webHidden/>
            <w:highlight w:val="magenta"/>
          </w:rPr>
          <w:t>11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19" w:history="1">
        <w:r w:rsidRPr="00087386">
          <w:rPr>
            <w:rStyle w:val="Hyperlink"/>
            <w:noProof/>
            <w:color w:val="auto"/>
            <w:highlight w:val="magenta"/>
          </w:rPr>
          <w:t>2.2 Restricciones</w:t>
        </w:r>
        <w:r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Pr="00087386">
          <w:rPr>
            <w:noProof/>
            <w:webHidden/>
            <w:highlight w:val="magenta"/>
          </w:rPr>
          <w:instrText xml:space="preserve"> PAGEREF _Toc180071419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Pr="00087386">
          <w:rPr>
            <w:noProof/>
            <w:webHidden/>
            <w:highlight w:val="magenta"/>
          </w:rPr>
          <w:t>11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20" w:history="1">
        <w:r w:rsidRPr="00087386">
          <w:rPr>
            <w:rStyle w:val="Hyperlink"/>
            <w:noProof/>
            <w:color w:val="auto"/>
            <w:highlight w:val="magenta"/>
          </w:rPr>
          <w:t>2.3 Entorno del Sistema</w:t>
        </w:r>
        <w:r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Pr="00087386">
          <w:rPr>
            <w:noProof/>
            <w:webHidden/>
            <w:highlight w:val="magenta"/>
          </w:rPr>
          <w:instrText xml:space="preserve"> PAGEREF _Toc180071420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Pr="00087386">
          <w:rPr>
            <w:noProof/>
            <w:webHidden/>
            <w:highlight w:val="magenta"/>
          </w:rPr>
          <w:t>12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21" w:history="1">
        <w:r w:rsidRPr="00087386">
          <w:rPr>
            <w:rStyle w:val="Hyperlink"/>
            <w:noProof/>
            <w:color w:val="auto"/>
            <w:highlight w:val="magenta"/>
          </w:rPr>
          <w:t>2.4 Metodología de Diseño</w:t>
        </w:r>
        <w:r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Pr="00087386">
          <w:rPr>
            <w:noProof/>
            <w:webHidden/>
            <w:highlight w:val="magenta"/>
          </w:rPr>
          <w:instrText xml:space="preserve"> PAGEREF _Toc180071421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Pr="00087386">
          <w:rPr>
            <w:noProof/>
            <w:webHidden/>
            <w:highlight w:val="magenta"/>
          </w:rPr>
          <w:t>13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</w:rPr>
      </w:pPr>
      <w:hyperlink w:anchor="_Toc180071422" w:history="1">
        <w:r w:rsidRPr="00087386">
          <w:rPr>
            <w:rStyle w:val="Hyperlink"/>
            <w:noProof/>
            <w:color w:val="auto"/>
            <w:highlight w:val="magenta"/>
          </w:rPr>
          <w:t>2.5 Riesgos</w:t>
        </w:r>
        <w:r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Pr="00087386">
          <w:rPr>
            <w:noProof/>
            <w:webHidden/>
            <w:highlight w:val="magenta"/>
          </w:rPr>
          <w:instrText xml:space="preserve"> PAGEREF _Toc180071422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Pr="00087386">
          <w:rPr>
            <w:noProof/>
            <w:webHidden/>
            <w:highlight w:val="magenta"/>
          </w:rPr>
          <w:t>14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FC6E35" w:rsidP="002E5BA4">
      <w:pPr>
        <w:pStyle w:val="TO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red"/>
        </w:rPr>
      </w:pPr>
      <w:hyperlink w:anchor="_Toc180071423" w:history="1">
        <w:r w:rsidRPr="00087386">
          <w:rPr>
            <w:rStyle w:val="Hyperlink"/>
            <w:noProof/>
            <w:highlight w:val="red"/>
          </w:rPr>
          <w:t>3. Arquitectura</w:t>
        </w:r>
        <w:r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Pr="00087386">
          <w:rPr>
            <w:noProof/>
            <w:webHidden/>
            <w:highlight w:val="red"/>
          </w:rPr>
          <w:instrText xml:space="preserve"> PAGEREF _Toc180071423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Pr="00087386">
          <w:rPr>
            <w:noProof/>
            <w:webHidden/>
            <w:highlight w:val="red"/>
          </w:rPr>
          <w:t>15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087386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red"/>
        </w:rPr>
      </w:pPr>
      <w:hyperlink w:anchor="_Toc180071424" w:history="1">
        <w:r w:rsidRPr="00087386">
          <w:rPr>
            <w:rStyle w:val="Hyperlink"/>
            <w:noProof/>
            <w:highlight w:val="red"/>
          </w:rPr>
          <w:t>3.1 Apreciación Global</w:t>
        </w:r>
        <w:r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Pr="00087386">
          <w:rPr>
            <w:noProof/>
            <w:webHidden/>
            <w:highlight w:val="red"/>
          </w:rPr>
          <w:instrText xml:space="preserve"> PAGEREF _Toc180071424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Pr="00087386">
          <w:rPr>
            <w:noProof/>
            <w:webHidden/>
            <w:highlight w:val="red"/>
          </w:rPr>
          <w:t>16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087386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red"/>
        </w:rPr>
      </w:pPr>
      <w:hyperlink w:anchor="_Toc180071425" w:history="1">
        <w:r w:rsidRPr="00087386">
          <w:rPr>
            <w:rStyle w:val="Hyperlink"/>
            <w:noProof/>
            <w:highlight w:val="red"/>
          </w:rPr>
          <w:t>3.2 Diagrama de Componentes</w:t>
        </w:r>
        <w:r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Pr="00087386">
          <w:rPr>
            <w:noProof/>
            <w:webHidden/>
            <w:highlight w:val="red"/>
          </w:rPr>
          <w:instrText xml:space="preserve"> PAGEREF _Toc180071425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Pr="00087386">
          <w:rPr>
            <w:noProof/>
            <w:webHidden/>
            <w:highlight w:val="red"/>
          </w:rPr>
          <w:t>17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087386" w:rsidRDefault="00FC6E35" w:rsidP="002E5BA4">
      <w:pPr>
        <w:pStyle w:val="TOC3"/>
        <w:tabs>
          <w:tab w:val="left" w:pos="880"/>
          <w:tab w:val="right" w:leader="dot" w:pos="8828"/>
        </w:tabs>
        <w:rPr>
          <w:sz w:val="22"/>
          <w:szCs w:val="22"/>
          <w:highlight w:val="red"/>
          <w:lang w:val="en-US"/>
        </w:rPr>
      </w:pPr>
      <w:hyperlink w:anchor="_Toc180071426" w:history="1">
        <w:r w:rsidRPr="00087386">
          <w:rPr>
            <w:rStyle w:val="Hyperlink"/>
            <w:highlight w:val="red"/>
          </w:rPr>
          <w:t>3.2.1</w:t>
        </w:r>
        <w:r w:rsidRPr="00087386">
          <w:rPr>
            <w:sz w:val="22"/>
            <w:szCs w:val="22"/>
            <w:highlight w:val="red"/>
            <w:lang w:val="en-US"/>
          </w:rPr>
          <w:tab/>
        </w:r>
        <w:r w:rsidRPr="00087386">
          <w:rPr>
            <w:rStyle w:val="Hyperlink"/>
            <w:highlight w:val="red"/>
          </w:rPr>
          <w:t>Subsistema 1</w:t>
        </w:r>
        <w:r w:rsidRPr="00087386">
          <w:rPr>
            <w:webHidden/>
            <w:highlight w:val="red"/>
          </w:rPr>
          <w:tab/>
        </w:r>
        <w:r w:rsidRPr="00087386">
          <w:rPr>
            <w:webHidden/>
            <w:highlight w:val="red"/>
          </w:rPr>
          <w:fldChar w:fldCharType="begin"/>
        </w:r>
        <w:r w:rsidRPr="00087386">
          <w:rPr>
            <w:webHidden/>
            <w:highlight w:val="red"/>
          </w:rPr>
          <w:instrText xml:space="preserve"> PAGEREF _Toc180071426 \h </w:instrText>
        </w:r>
        <w:r w:rsidRPr="00087386">
          <w:rPr>
            <w:webHidden/>
            <w:highlight w:val="red"/>
          </w:rPr>
        </w:r>
        <w:r w:rsidRPr="00087386">
          <w:rPr>
            <w:webHidden/>
            <w:highlight w:val="red"/>
          </w:rPr>
          <w:fldChar w:fldCharType="separate"/>
        </w:r>
        <w:r w:rsidRPr="00087386">
          <w:rPr>
            <w:webHidden/>
            <w:highlight w:val="red"/>
          </w:rPr>
          <w:t>19</w:t>
        </w:r>
        <w:r w:rsidRPr="00087386">
          <w:rPr>
            <w:webHidden/>
            <w:highlight w:val="red"/>
          </w:rPr>
          <w:fldChar w:fldCharType="end"/>
        </w:r>
      </w:hyperlink>
    </w:p>
    <w:p w:rsidR="00FC6E35" w:rsidRPr="00087386" w:rsidRDefault="00FC6E35" w:rsidP="002E5BA4">
      <w:pPr>
        <w:pStyle w:val="TOC3"/>
        <w:tabs>
          <w:tab w:val="right" w:leader="dot" w:pos="8828"/>
        </w:tabs>
        <w:rPr>
          <w:sz w:val="22"/>
          <w:szCs w:val="22"/>
          <w:highlight w:val="red"/>
          <w:lang w:val="en-US"/>
        </w:rPr>
      </w:pPr>
      <w:hyperlink w:anchor="_Toc180071427" w:history="1">
        <w:r w:rsidRPr="00087386">
          <w:rPr>
            <w:rStyle w:val="Hyperlink"/>
            <w:highlight w:val="red"/>
          </w:rPr>
          <w:t>3.2.1.1 Componente 1</w:t>
        </w:r>
        <w:r w:rsidRPr="00087386">
          <w:rPr>
            <w:webHidden/>
            <w:highlight w:val="red"/>
          </w:rPr>
          <w:tab/>
        </w:r>
        <w:r w:rsidRPr="00087386">
          <w:rPr>
            <w:webHidden/>
            <w:highlight w:val="red"/>
          </w:rPr>
          <w:fldChar w:fldCharType="begin"/>
        </w:r>
        <w:r w:rsidRPr="00087386">
          <w:rPr>
            <w:webHidden/>
            <w:highlight w:val="red"/>
          </w:rPr>
          <w:instrText xml:space="preserve"> PAGEREF _Toc180071427 \h </w:instrText>
        </w:r>
        <w:r w:rsidRPr="00087386">
          <w:rPr>
            <w:webHidden/>
            <w:highlight w:val="red"/>
          </w:rPr>
        </w:r>
        <w:r w:rsidRPr="00087386">
          <w:rPr>
            <w:webHidden/>
            <w:highlight w:val="red"/>
          </w:rPr>
          <w:fldChar w:fldCharType="separate"/>
        </w:r>
        <w:r w:rsidRPr="00087386">
          <w:rPr>
            <w:webHidden/>
            <w:highlight w:val="red"/>
          </w:rPr>
          <w:t>19</w:t>
        </w:r>
        <w:r w:rsidRPr="00087386">
          <w:rPr>
            <w:webHidden/>
            <w:highlight w:val="red"/>
          </w:rPr>
          <w:fldChar w:fldCharType="end"/>
        </w:r>
      </w:hyperlink>
    </w:p>
    <w:p w:rsidR="00FC6E35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</w:rPr>
      </w:pPr>
      <w:hyperlink w:anchor="_Toc180071428" w:history="1">
        <w:r w:rsidRPr="00087386">
          <w:rPr>
            <w:rStyle w:val="Hyperlink"/>
            <w:noProof/>
            <w:highlight w:val="red"/>
          </w:rPr>
          <w:t>3.3 Estrategias de Diseño</w:t>
        </w:r>
        <w:r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Pr="00087386">
          <w:rPr>
            <w:noProof/>
            <w:webHidden/>
            <w:highlight w:val="red"/>
          </w:rPr>
          <w:instrText xml:space="preserve"> PAGEREF _Toc180071428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Pr="00087386">
          <w:rPr>
            <w:noProof/>
            <w:webHidden/>
            <w:highlight w:val="red"/>
          </w:rPr>
          <w:t>19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9C29EE" w:rsidRDefault="00FC6E35" w:rsidP="002E5BA4">
      <w:pPr>
        <w:pStyle w:val="TO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magenta"/>
        </w:rPr>
      </w:pPr>
      <w:hyperlink w:anchor="_Toc180071429" w:history="1">
        <w:r w:rsidRPr="009C29EE">
          <w:rPr>
            <w:rStyle w:val="Hyperlink"/>
            <w:noProof/>
            <w:color w:val="auto"/>
            <w:highlight w:val="magenta"/>
          </w:rPr>
          <w:t>4. Diseño de Alto Nivel</w:t>
        </w:r>
        <w:r w:rsidRPr="009C29EE">
          <w:rPr>
            <w:noProof/>
            <w:webHidden/>
            <w:highlight w:val="magenta"/>
          </w:rPr>
          <w:tab/>
        </w:r>
        <w:r w:rsidRPr="009C29EE">
          <w:rPr>
            <w:noProof/>
            <w:webHidden/>
            <w:highlight w:val="magenta"/>
          </w:rPr>
          <w:fldChar w:fldCharType="begin"/>
        </w:r>
        <w:r w:rsidRPr="009C29EE">
          <w:rPr>
            <w:noProof/>
            <w:webHidden/>
            <w:highlight w:val="magenta"/>
          </w:rPr>
          <w:instrText xml:space="preserve"> PAGEREF _Toc180071429 \h </w:instrText>
        </w:r>
        <w:r w:rsidRPr="009C29EE">
          <w:rPr>
            <w:noProof/>
            <w:webHidden/>
            <w:highlight w:val="magenta"/>
          </w:rPr>
        </w:r>
        <w:r w:rsidRPr="009C29EE">
          <w:rPr>
            <w:noProof/>
            <w:webHidden/>
            <w:highlight w:val="magenta"/>
          </w:rPr>
          <w:fldChar w:fldCharType="separate"/>
        </w:r>
        <w:r w:rsidRPr="009C29EE">
          <w:rPr>
            <w:noProof/>
            <w:webHidden/>
            <w:highlight w:val="magenta"/>
          </w:rPr>
          <w:t>21</w:t>
        </w:r>
        <w:r w:rsidRPr="009C29EE">
          <w:rPr>
            <w:noProof/>
            <w:webHidden/>
            <w:highlight w:val="magenta"/>
          </w:rPr>
          <w:fldChar w:fldCharType="end"/>
        </w:r>
      </w:hyperlink>
    </w:p>
    <w:p w:rsidR="00FC6E35" w:rsidRPr="009C29EE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30" w:history="1">
        <w:r w:rsidRPr="009C29EE">
          <w:rPr>
            <w:rStyle w:val="Hyperlink"/>
            <w:noProof/>
            <w:color w:val="auto"/>
            <w:highlight w:val="magenta"/>
          </w:rPr>
          <w:t>4.1 Diagrama de despliegue</w:t>
        </w:r>
        <w:r w:rsidRPr="009C29EE">
          <w:rPr>
            <w:noProof/>
            <w:webHidden/>
            <w:highlight w:val="magenta"/>
          </w:rPr>
          <w:tab/>
        </w:r>
        <w:r w:rsidRPr="009C29EE">
          <w:rPr>
            <w:noProof/>
            <w:webHidden/>
            <w:highlight w:val="magenta"/>
          </w:rPr>
          <w:fldChar w:fldCharType="begin"/>
        </w:r>
        <w:r w:rsidRPr="009C29EE">
          <w:rPr>
            <w:noProof/>
            <w:webHidden/>
            <w:highlight w:val="magenta"/>
          </w:rPr>
          <w:instrText xml:space="preserve"> PAGEREF _Toc180071430 \h </w:instrText>
        </w:r>
        <w:r w:rsidRPr="009C29EE">
          <w:rPr>
            <w:noProof/>
            <w:webHidden/>
            <w:highlight w:val="magenta"/>
          </w:rPr>
        </w:r>
        <w:r w:rsidRPr="009C29EE">
          <w:rPr>
            <w:noProof/>
            <w:webHidden/>
            <w:highlight w:val="magenta"/>
          </w:rPr>
          <w:fldChar w:fldCharType="separate"/>
        </w:r>
        <w:r w:rsidRPr="009C29EE">
          <w:rPr>
            <w:noProof/>
            <w:webHidden/>
            <w:highlight w:val="magenta"/>
          </w:rPr>
          <w:t>21</w:t>
        </w:r>
        <w:r w:rsidRPr="009C29EE">
          <w:rPr>
            <w:noProof/>
            <w:webHidden/>
            <w:highlight w:val="magenta"/>
          </w:rPr>
          <w:fldChar w:fldCharType="end"/>
        </w:r>
      </w:hyperlink>
    </w:p>
    <w:p w:rsidR="00FC6E35" w:rsidRPr="009C29EE" w:rsidRDefault="00FC6E35" w:rsidP="002E5BA4">
      <w:pPr>
        <w:pStyle w:val="TOC3"/>
        <w:tabs>
          <w:tab w:val="left" w:pos="880"/>
          <w:tab w:val="right" w:leader="dot" w:pos="8828"/>
        </w:tabs>
        <w:rPr>
          <w:sz w:val="22"/>
          <w:szCs w:val="22"/>
          <w:highlight w:val="magenta"/>
          <w:lang w:val="en-US"/>
        </w:rPr>
      </w:pPr>
      <w:hyperlink w:anchor="_Toc180071431" w:history="1">
        <w:r w:rsidRPr="009C29EE">
          <w:rPr>
            <w:rStyle w:val="Hyperlink"/>
            <w:color w:val="auto"/>
            <w:highlight w:val="magenta"/>
          </w:rPr>
          <w:t>4.1.1</w:t>
        </w:r>
        <w:r w:rsidRPr="009C29EE">
          <w:rPr>
            <w:sz w:val="22"/>
            <w:szCs w:val="22"/>
            <w:highlight w:val="magenta"/>
            <w:lang w:val="en-US"/>
          </w:rPr>
          <w:tab/>
        </w:r>
        <w:r w:rsidRPr="009C29EE">
          <w:rPr>
            <w:rStyle w:val="Hyperlink"/>
            <w:color w:val="auto"/>
            <w:highlight w:val="magenta"/>
          </w:rPr>
          <w:t xml:space="preserve">Nodo 1 </w:t>
        </w:r>
        <w:r w:rsidRPr="009C29EE">
          <w:rPr>
            <w:rStyle w:val="Hyperlink"/>
            <w:i w:val="0"/>
            <w:color w:val="auto"/>
            <w:highlight w:val="magenta"/>
          </w:rPr>
          <w:t>“Nombre del Nodo”</w:t>
        </w:r>
        <w:r w:rsidRPr="009C29EE">
          <w:rPr>
            <w:webHidden/>
            <w:highlight w:val="magenta"/>
          </w:rPr>
          <w:tab/>
        </w:r>
        <w:r w:rsidRPr="009C29EE">
          <w:rPr>
            <w:webHidden/>
            <w:highlight w:val="magenta"/>
          </w:rPr>
          <w:fldChar w:fldCharType="begin"/>
        </w:r>
        <w:r w:rsidRPr="009C29EE">
          <w:rPr>
            <w:webHidden/>
            <w:highlight w:val="magenta"/>
          </w:rPr>
          <w:instrText xml:space="preserve"> PAGEREF _Toc180071431 \h </w:instrText>
        </w:r>
        <w:r w:rsidRPr="009C29EE">
          <w:rPr>
            <w:webHidden/>
            <w:highlight w:val="magenta"/>
          </w:rPr>
        </w:r>
        <w:r w:rsidRPr="009C29EE">
          <w:rPr>
            <w:webHidden/>
            <w:highlight w:val="magenta"/>
          </w:rPr>
          <w:fldChar w:fldCharType="separate"/>
        </w:r>
        <w:r w:rsidRPr="009C29EE">
          <w:rPr>
            <w:webHidden/>
            <w:highlight w:val="magenta"/>
          </w:rPr>
          <w:t>23</w:t>
        </w:r>
        <w:r w:rsidRPr="009C29EE">
          <w:rPr>
            <w:webHidden/>
            <w:highlight w:val="magenta"/>
          </w:rPr>
          <w:fldChar w:fldCharType="end"/>
        </w:r>
      </w:hyperlink>
    </w:p>
    <w:p w:rsidR="00FC6E35" w:rsidRPr="009C29EE" w:rsidRDefault="00FC6E35" w:rsidP="002E5BA4">
      <w:pPr>
        <w:pStyle w:val="TOC3"/>
        <w:tabs>
          <w:tab w:val="left" w:pos="880"/>
          <w:tab w:val="right" w:leader="dot" w:pos="8828"/>
        </w:tabs>
        <w:rPr>
          <w:sz w:val="22"/>
          <w:szCs w:val="22"/>
          <w:highlight w:val="magenta"/>
          <w:lang w:val="en-US"/>
        </w:rPr>
      </w:pPr>
      <w:hyperlink w:anchor="_Toc180071432" w:history="1">
        <w:r w:rsidRPr="009C29EE">
          <w:rPr>
            <w:rStyle w:val="Hyperlink"/>
            <w:color w:val="auto"/>
            <w:highlight w:val="magenta"/>
          </w:rPr>
          <w:t>4.1.2</w:t>
        </w:r>
        <w:r w:rsidRPr="009C29EE">
          <w:rPr>
            <w:sz w:val="22"/>
            <w:szCs w:val="22"/>
            <w:highlight w:val="magenta"/>
            <w:lang w:val="en-US"/>
          </w:rPr>
          <w:tab/>
        </w:r>
        <w:r w:rsidRPr="009C29EE">
          <w:rPr>
            <w:rStyle w:val="Hyperlink"/>
            <w:color w:val="auto"/>
            <w:highlight w:val="magenta"/>
          </w:rPr>
          <w:t>Conector 1 “Nombre del Nodo”</w:t>
        </w:r>
        <w:r w:rsidRPr="009C29EE">
          <w:rPr>
            <w:webHidden/>
            <w:highlight w:val="magenta"/>
          </w:rPr>
          <w:tab/>
        </w:r>
        <w:r w:rsidRPr="009C29EE">
          <w:rPr>
            <w:webHidden/>
            <w:highlight w:val="magenta"/>
          </w:rPr>
          <w:fldChar w:fldCharType="begin"/>
        </w:r>
        <w:r w:rsidRPr="009C29EE">
          <w:rPr>
            <w:webHidden/>
            <w:highlight w:val="magenta"/>
          </w:rPr>
          <w:instrText xml:space="preserve"> PAGEREF _Toc180071432 \h </w:instrText>
        </w:r>
        <w:r w:rsidRPr="009C29EE">
          <w:rPr>
            <w:webHidden/>
            <w:highlight w:val="magenta"/>
          </w:rPr>
        </w:r>
        <w:r w:rsidRPr="009C29EE">
          <w:rPr>
            <w:webHidden/>
            <w:highlight w:val="magenta"/>
          </w:rPr>
          <w:fldChar w:fldCharType="separate"/>
        </w:r>
        <w:r w:rsidRPr="009C29EE">
          <w:rPr>
            <w:webHidden/>
            <w:highlight w:val="magenta"/>
          </w:rPr>
          <w:t>23</w:t>
        </w:r>
        <w:r w:rsidRPr="009C29EE">
          <w:rPr>
            <w:webHidden/>
            <w:highlight w:val="magenta"/>
          </w:rPr>
          <w:fldChar w:fldCharType="end"/>
        </w:r>
      </w:hyperlink>
    </w:p>
    <w:p w:rsidR="00FC6E35" w:rsidRPr="009C29EE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33" w:history="1">
        <w:r w:rsidRPr="009C29EE">
          <w:rPr>
            <w:rStyle w:val="Hyperlink"/>
            <w:noProof/>
            <w:color w:val="auto"/>
            <w:highlight w:val="magenta"/>
          </w:rPr>
          <w:t>4.2 Diagrama de Comportamiento e Interacción</w:t>
        </w:r>
        <w:r w:rsidRPr="009C29EE">
          <w:rPr>
            <w:noProof/>
            <w:webHidden/>
            <w:highlight w:val="magenta"/>
          </w:rPr>
          <w:tab/>
        </w:r>
        <w:r w:rsidRPr="009C29EE">
          <w:rPr>
            <w:noProof/>
            <w:webHidden/>
            <w:highlight w:val="magenta"/>
          </w:rPr>
          <w:fldChar w:fldCharType="begin"/>
        </w:r>
        <w:r w:rsidRPr="009C29EE">
          <w:rPr>
            <w:noProof/>
            <w:webHidden/>
            <w:highlight w:val="magenta"/>
          </w:rPr>
          <w:instrText xml:space="preserve"> PAGEREF _Toc180071433 \h </w:instrText>
        </w:r>
        <w:r w:rsidRPr="009C29EE">
          <w:rPr>
            <w:noProof/>
            <w:webHidden/>
            <w:highlight w:val="magenta"/>
          </w:rPr>
        </w:r>
        <w:r w:rsidRPr="009C29EE">
          <w:rPr>
            <w:noProof/>
            <w:webHidden/>
            <w:highlight w:val="magenta"/>
          </w:rPr>
          <w:fldChar w:fldCharType="separate"/>
        </w:r>
        <w:r w:rsidRPr="009C29EE">
          <w:rPr>
            <w:noProof/>
            <w:webHidden/>
            <w:highlight w:val="magenta"/>
          </w:rPr>
          <w:t>23</w:t>
        </w:r>
        <w:r w:rsidRPr="009C29EE">
          <w:rPr>
            <w:noProof/>
            <w:webHidden/>
            <w:highlight w:val="magenta"/>
          </w:rPr>
          <w:fldChar w:fldCharType="end"/>
        </w:r>
      </w:hyperlink>
    </w:p>
    <w:p w:rsidR="00FC6E35" w:rsidRPr="009C29EE" w:rsidRDefault="00FC6E35" w:rsidP="002E5BA4">
      <w:pPr>
        <w:pStyle w:val="TOC3"/>
        <w:tabs>
          <w:tab w:val="right" w:leader="dot" w:pos="8828"/>
        </w:tabs>
        <w:rPr>
          <w:sz w:val="22"/>
          <w:szCs w:val="22"/>
          <w:highlight w:val="magenta"/>
          <w:lang w:val="en-US"/>
        </w:rPr>
      </w:pPr>
      <w:hyperlink w:anchor="_Toc180071434" w:history="1">
        <w:r w:rsidRPr="009C29EE">
          <w:rPr>
            <w:rStyle w:val="Hyperlink"/>
            <w:color w:val="auto"/>
            <w:highlight w:val="magenta"/>
          </w:rPr>
          <w:t>4.2.1.1 Diagrama de Actividad</w:t>
        </w:r>
        <w:r w:rsidRPr="009C29EE">
          <w:rPr>
            <w:webHidden/>
            <w:highlight w:val="magenta"/>
          </w:rPr>
          <w:tab/>
        </w:r>
        <w:r w:rsidRPr="009C29EE">
          <w:rPr>
            <w:webHidden/>
            <w:highlight w:val="magenta"/>
          </w:rPr>
          <w:fldChar w:fldCharType="begin"/>
        </w:r>
        <w:r w:rsidRPr="009C29EE">
          <w:rPr>
            <w:webHidden/>
            <w:highlight w:val="magenta"/>
          </w:rPr>
          <w:instrText xml:space="preserve"> PAGEREF _Toc180071434 \h </w:instrText>
        </w:r>
        <w:r w:rsidRPr="009C29EE">
          <w:rPr>
            <w:webHidden/>
            <w:highlight w:val="magenta"/>
          </w:rPr>
        </w:r>
        <w:r w:rsidRPr="009C29EE">
          <w:rPr>
            <w:webHidden/>
            <w:highlight w:val="magenta"/>
          </w:rPr>
          <w:fldChar w:fldCharType="separate"/>
        </w:r>
        <w:r w:rsidRPr="009C29EE">
          <w:rPr>
            <w:webHidden/>
            <w:highlight w:val="magenta"/>
          </w:rPr>
          <w:t>24</w:t>
        </w:r>
        <w:r w:rsidRPr="009C29EE">
          <w:rPr>
            <w:webHidden/>
            <w:highlight w:val="magenta"/>
          </w:rPr>
          <w:fldChar w:fldCharType="end"/>
        </w:r>
      </w:hyperlink>
    </w:p>
    <w:p w:rsidR="00FC6E35" w:rsidRPr="00087386" w:rsidRDefault="00FC6E35" w:rsidP="002E5BA4">
      <w:pPr>
        <w:pStyle w:val="TOC3"/>
        <w:tabs>
          <w:tab w:val="right" w:leader="dot" w:pos="8828"/>
        </w:tabs>
        <w:rPr>
          <w:sz w:val="22"/>
          <w:szCs w:val="22"/>
          <w:lang w:val="en-US"/>
        </w:rPr>
      </w:pPr>
      <w:hyperlink w:anchor="_Toc180071435" w:history="1">
        <w:r w:rsidRPr="009C29EE">
          <w:rPr>
            <w:rStyle w:val="Hyperlink"/>
            <w:color w:val="auto"/>
            <w:highlight w:val="magenta"/>
          </w:rPr>
          <w:t>4.2.1.1 Diagrama de Secuencia</w:t>
        </w:r>
        <w:r w:rsidRPr="009C29EE">
          <w:rPr>
            <w:webHidden/>
            <w:highlight w:val="magenta"/>
          </w:rPr>
          <w:tab/>
        </w:r>
        <w:r w:rsidRPr="009C29EE">
          <w:rPr>
            <w:webHidden/>
            <w:highlight w:val="magenta"/>
          </w:rPr>
          <w:fldChar w:fldCharType="begin"/>
        </w:r>
        <w:r w:rsidRPr="009C29EE">
          <w:rPr>
            <w:webHidden/>
            <w:highlight w:val="magenta"/>
          </w:rPr>
          <w:instrText xml:space="preserve"> PAGEREF _Toc180071435 \h </w:instrText>
        </w:r>
        <w:r w:rsidRPr="009C29EE">
          <w:rPr>
            <w:webHidden/>
            <w:highlight w:val="magenta"/>
          </w:rPr>
        </w:r>
        <w:r w:rsidRPr="009C29EE">
          <w:rPr>
            <w:webHidden/>
            <w:highlight w:val="magenta"/>
          </w:rPr>
          <w:fldChar w:fldCharType="separate"/>
        </w:r>
        <w:r w:rsidRPr="009C29EE">
          <w:rPr>
            <w:webHidden/>
            <w:highlight w:val="magenta"/>
          </w:rPr>
          <w:t>24</w:t>
        </w:r>
        <w:r w:rsidRPr="009C29EE">
          <w:rPr>
            <w:webHidden/>
            <w:highlight w:val="magenta"/>
          </w:rPr>
          <w:fldChar w:fldCharType="end"/>
        </w:r>
      </w:hyperlink>
    </w:p>
    <w:p w:rsidR="00FC6E35" w:rsidRPr="00087386" w:rsidRDefault="00FC6E35" w:rsidP="002E5BA4">
      <w:pPr>
        <w:pStyle w:val="TO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red"/>
        </w:rPr>
      </w:pPr>
      <w:hyperlink w:anchor="_Toc180071436" w:history="1">
        <w:r w:rsidRPr="00087386">
          <w:rPr>
            <w:rStyle w:val="Hyperlink"/>
            <w:noProof/>
            <w:highlight w:val="red"/>
          </w:rPr>
          <w:t>5. Diseño de Bajo Nivel</w:t>
        </w:r>
        <w:r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Pr="00087386">
          <w:rPr>
            <w:noProof/>
            <w:webHidden/>
            <w:highlight w:val="red"/>
          </w:rPr>
          <w:instrText xml:space="preserve"> PAGEREF _Toc180071436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Pr="00087386">
          <w:rPr>
            <w:noProof/>
            <w:webHidden/>
            <w:highlight w:val="red"/>
          </w:rPr>
          <w:t>26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087386" w:rsidRDefault="00FC6E35" w:rsidP="002E5BA4">
      <w:pPr>
        <w:pStyle w:val="TOC2"/>
        <w:tabs>
          <w:tab w:val="right" w:leader="dot" w:pos="8828"/>
        </w:tabs>
        <w:rPr>
          <w:b/>
          <w:bCs/>
          <w:noProof/>
          <w:sz w:val="22"/>
          <w:szCs w:val="22"/>
          <w:highlight w:val="red"/>
        </w:rPr>
      </w:pPr>
      <w:hyperlink w:anchor="_Toc180071437" w:history="1">
        <w:r w:rsidRPr="00087386">
          <w:rPr>
            <w:rStyle w:val="Hyperlink"/>
            <w:noProof/>
            <w:highlight w:val="red"/>
          </w:rPr>
          <w:t>5.1 Subsistema 1</w:t>
        </w:r>
        <w:r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Pr="00087386">
          <w:rPr>
            <w:noProof/>
            <w:webHidden/>
            <w:highlight w:val="red"/>
          </w:rPr>
          <w:instrText xml:space="preserve"> PAGEREF _Toc180071437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Pr="00087386">
          <w:rPr>
            <w:noProof/>
            <w:webHidden/>
            <w:highlight w:val="red"/>
          </w:rPr>
          <w:t>29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Default="00FC6E35" w:rsidP="002E5BA4">
      <w:pPr>
        <w:pStyle w:val="TOC3"/>
        <w:tabs>
          <w:tab w:val="left" w:pos="880"/>
          <w:tab w:val="right" w:leader="dot" w:pos="8828"/>
        </w:tabs>
        <w:rPr>
          <w:sz w:val="22"/>
          <w:szCs w:val="22"/>
          <w:lang w:val="en-US"/>
        </w:rPr>
      </w:pPr>
      <w:hyperlink w:anchor="_Toc180071438" w:history="1">
        <w:r w:rsidRPr="00087386">
          <w:rPr>
            <w:rStyle w:val="Hyperlink"/>
            <w:highlight w:val="red"/>
          </w:rPr>
          <w:t>5.1.1</w:t>
        </w:r>
        <w:r w:rsidRPr="00087386">
          <w:rPr>
            <w:sz w:val="22"/>
            <w:szCs w:val="22"/>
            <w:highlight w:val="red"/>
            <w:lang w:val="en-US"/>
          </w:rPr>
          <w:tab/>
        </w:r>
        <w:r w:rsidRPr="00087386">
          <w:rPr>
            <w:rStyle w:val="Hyperlink"/>
            <w:highlight w:val="red"/>
          </w:rPr>
          <w:t>Componente 1</w:t>
        </w:r>
        <w:r w:rsidRPr="00087386">
          <w:rPr>
            <w:webHidden/>
            <w:highlight w:val="red"/>
          </w:rPr>
          <w:tab/>
        </w:r>
        <w:r w:rsidRPr="00087386">
          <w:rPr>
            <w:webHidden/>
            <w:highlight w:val="red"/>
          </w:rPr>
          <w:fldChar w:fldCharType="begin"/>
        </w:r>
        <w:r w:rsidRPr="00087386">
          <w:rPr>
            <w:webHidden/>
            <w:highlight w:val="red"/>
          </w:rPr>
          <w:instrText xml:space="preserve"> PAGEREF _Toc180071438 \h </w:instrText>
        </w:r>
        <w:r w:rsidRPr="00087386">
          <w:rPr>
            <w:webHidden/>
            <w:highlight w:val="red"/>
          </w:rPr>
        </w:r>
        <w:r w:rsidRPr="00087386">
          <w:rPr>
            <w:webHidden/>
            <w:highlight w:val="red"/>
          </w:rPr>
          <w:fldChar w:fldCharType="separate"/>
        </w:r>
        <w:r w:rsidRPr="00087386">
          <w:rPr>
            <w:webHidden/>
            <w:highlight w:val="red"/>
          </w:rPr>
          <w:t>29</w:t>
        </w:r>
        <w:r w:rsidRPr="00087386">
          <w:rPr>
            <w:webHidden/>
            <w:highlight w:val="red"/>
          </w:rPr>
          <w:fldChar w:fldCharType="end"/>
        </w:r>
      </w:hyperlink>
    </w:p>
    <w:p w:rsidR="00FC6E35" w:rsidRPr="009C29EE" w:rsidRDefault="00FC6E35" w:rsidP="002E5BA4">
      <w:pPr>
        <w:pStyle w:val="TO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blue"/>
        </w:rPr>
      </w:pPr>
      <w:hyperlink w:anchor="_Toc180071439" w:history="1">
        <w:r w:rsidRPr="009C29EE">
          <w:rPr>
            <w:rStyle w:val="Hyperlink"/>
            <w:noProof/>
            <w:highlight w:val="blue"/>
          </w:rPr>
          <w:t>6. Diseño de Interfaces de Usuario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_Toc180071439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32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FC6E35" w:rsidP="002E5BA4">
      <w:pPr>
        <w:pStyle w:val="TOC2"/>
        <w:tabs>
          <w:tab w:val="left" w:pos="660"/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40" w:history="1">
        <w:r w:rsidRPr="009C29EE">
          <w:rPr>
            <w:rStyle w:val="Hyperlink"/>
            <w:noProof/>
            <w:highlight w:val="blue"/>
          </w:rPr>
          <w:t>6.1.</w:t>
        </w:r>
        <w:r w:rsidRPr="009C29EE">
          <w:rPr>
            <w:b/>
            <w:bCs/>
            <w:noProof/>
            <w:sz w:val="22"/>
            <w:szCs w:val="22"/>
            <w:highlight w:val="blue"/>
          </w:rPr>
          <w:tab/>
        </w:r>
        <w:r w:rsidRPr="009C29EE">
          <w:rPr>
            <w:rStyle w:val="Hyperlink"/>
            <w:noProof/>
            <w:highlight w:val="blue"/>
          </w:rPr>
          <w:t>Diseño general de la aplicación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_Toc180071440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32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FC6E35" w:rsidP="002E5BA4">
      <w:pPr>
        <w:pStyle w:val="TOC2"/>
        <w:tabs>
          <w:tab w:val="left" w:pos="660"/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41" w:history="1">
        <w:r w:rsidRPr="009C29EE">
          <w:rPr>
            <w:rStyle w:val="Hyperlink"/>
            <w:noProof/>
            <w:highlight w:val="blue"/>
          </w:rPr>
          <w:t>6.2.</w:t>
        </w:r>
        <w:r w:rsidRPr="009C29EE">
          <w:rPr>
            <w:b/>
            <w:bCs/>
            <w:noProof/>
            <w:sz w:val="22"/>
            <w:szCs w:val="22"/>
            <w:highlight w:val="blue"/>
          </w:rPr>
          <w:tab/>
        </w:r>
        <w:r w:rsidRPr="009C29EE">
          <w:rPr>
            <w:rStyle w:val="Hyperlink"/>
            <w:noProof/>
            <w:highlight w:val="blue"/>
          </w:rPr>
          <w:t>Árbol de navegabilidad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_Toc180071441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33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Default="00FC6E35" w:rsidP="002E5BA4">
      <w:pPr>
        <w:pStyle w:val="TO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</w:rPr>
      </w:pPr>
      <w:hyperlink w:anchor="_Toc180071442" w:history="1">
        <w:r w:rsidRPr="009C29EE">
          <w:rPr>
            <w:rStyle w:val="Hyperlink"/>
            <w:noProof/>
            <w:highlight w:val="blue"/>
          </w:rPr>
          <w:t>Anexos</w:t>
        </w:r>
        <w:r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Pr="009C29EE">
          <w:rPr>
            <w:noProof/>
            <w:webHidden/>
            <w:highlight w:val="blue"/>
          </w:rPr>
          <w:instrText xml:space="preserve"> PAGEREF _Toc180071442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Pr="009C29EE">
          <w:rPr>
            <w:noProof/>
            <w:webHidden/>
            <w:highlight w:val="blue"/>
          </w:rPr>
          <w:t>34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Default="00FC6E35" w:rsidP="002E5BA4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  <w:r w:rsidRPr="003C427E">
        <w:rPr>
          <w:rFonts w:cs="Courier New"/>
          <w:color w:val="4F81BD"/>
        </w:rPr>
        <w:fldChar w:fldCharType="end"/>
      </w: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Pr="00D64753" w:rsidRDefault="00FC6E35" w:rsidP="00D64753">
      <w:pPr>
        <w:spacing w:after="0" w:line="240" w:lineRule="auto"/>
        <w:outlineLvl w:val="0"/>
        <w:rPr>
          <w:sz w:val="24"/>
          <w:szCs w:val="24"/>
          <w:lang w:eastAsia="es-CO"/>
        </w:rPr>
      </w:pPr>
    </w:p>
    <w:sectPr w:rsidR="00FC6E35" w:rsidRPr="00D64753" w:rsidSect="008B4F4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E35" w:rsidRDefault="00FC6E35" w:rsidP="002377A8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FC6E35" w:rsidRDefault="00FC6E35" w:rsidP="002377A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E35" w:rsidRDefault="00FC6E35" w:rsidP="002377A8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FC6E35" w:rsidRDefault="00FC6E35" w:rsidP="002377A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35" w:rsidRPr="002377A8" w:rsidRDefault="00FC6E35" w:rsidP="002377A8">
    <w:pPr>
      <w:pStyle w:val="Header"/>
      <w:jc w:val="center"/>
      <w:rPr>
        <w:b/>
        <w:color w:val="4F81BD"/>
      </w:rPr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373.95pt;margin-top:-6.15pt;width:37.5pt;height:24pt;z-index:-251656192;visibility:visible">
          <v:imagedata r:id="rId1" o:title=""/>
        </v:shape>
      </w:pict>
    </w:r>
    <w:r>
      <w:rPr>
        <w:b/>
        <w:color w:val="4F81BD"/>
      </w:rPr>
      <w:t xml:space="preserve">                                                                                         [</w:t>
    </w:r>
    <w:r w:rsidRPr="002377A8">
      <w:rPr>
        <w:b/>
        <w:color w:val="4F81BD"/>
      </w:rPr>
      <w:t>SKYSOLUTION</w:t>
    </w:r>
    <w:r>
      <w:rPr>
        <w:b/>
        <w:color w:val="4F81BD"/>
      </w:rPr>
      <w:t>]</w:t>
    </w:r>
  </w:p>
  <w:p w:rsidR="00FC6E35" w:rsidRDefault="00FC6E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DA1"/>
    <w:multiLevelType w:val="hybridMultilevel"/>
    <w:tmpl w:val="BC12A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4FC"/>
    <w:multiLevelType w:val="multilevel"/>
    <w:tmpl w:val="189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911F8"/>
    <w:multiLevelType w:val="hybridMultilevel"/>
    <w:tmpl w:val="859C11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48D1"/>
    <w:multiLevelType w:val="multilevel"/>
    <w:tmpl w:val="7E8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D1A89"/>
    <w:multiLevelType w:val="multilevel"/>
    <w:tmpl w:val="737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E0487"/>
    <w:multiLevelType w:val="hybridMultilevel"/>
    <w:tmpl w:val="C0006192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191652A"/>
    <w:multiLevelType w:val="hybridMultilevel"/>
    <w:tmpl w:val="40D498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8A142D"/>
    <w:multiLevelType w:val="multilevel"/>
    <w:tmpl w:val="ACBA0EA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8">
    <w:nsid w:val="26327BEA"/>
    <w:multiLevelType w:val="hybridMultilevel"/>
    <w:tmpl w:val="500E799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C805FAF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14E2C32"/>
    <w:multiLevelType w:val="multilevel"/>
    <w:tmpl w:val="718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C12058"/>
    <w:multiLevelType w:val="hybridMultilevel"/>
    <w:tmpl w:val="5E902C8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B5B6529"/>
    <w:multiLevelType w:val="hybridMultilevel"/>
    <w:tmpl w:val="64B4BC22"/>
    <w:lvl w:ilvl="0" w:tplc="240A0017">
      <w:start w:val="1"/>
      <w:numFmt w:val="lowerLetter"/>
      <w:lvlText w:val="%1)"/>
      <w:lvlJc w:val="left"/>
      <w:pPr>
        <w:ind w:left="1425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3">
    <w:nsid w:val="3D907971"/>
    <w:multiLevelType w:val="hybridMultilevel"/>
    <w:tmpl w:val="8940C2CC"/>
    <w:lvl w:ilvl="0" w:tplc="0C0A0009">
      <w:start w:val="1"/>
      <w:numFmt w:val="bullet"/>
      <w:lvlText w:val="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4">
    <w:nsid w:val="431E0C10"/>
    <w:multiLevelType w:val="hybridMultilevel"/>
    <w:tmpl w:val="DCB23D70"/>
    <w:lvl w:ilvl="0" w:tplc="24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>
    <w:nsid w:val="4A71162F"/>
    <w:multiLevelType w:val="multilevel"/>
    <w:tmpl w:val="20549BE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  <w:sz w:val="20"/>
      </w:rPr>
    </w:lvl>
  </w:abstractNum>
  <w:abstractNum w:abstractNumId="16">
    <w:nsid w:val="4AFD106D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3B803AA"/>
    <w:multiLevelType w:val="multilevel"/>
    <w:tmpl w:val="60A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067058"/>
    <w:multiLevelType w:val="multilevel"/>
    <w:tmpl w:val="403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654DE3"/>
    <w:multiLevelType w:val="hybridMultilevel"/>
    <w:tmpl w:val="7DFEFB42"/>
    <w:lvl w:ilvl="0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4794E9A"/>
    <w:multiLevelType w:val="hybridMultilevel"/>
    <w:tmpl w:val="0B145160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65913C09"/>
    <w:multiLevelType w:val="multilevel"/>
    <w:tmpl w:val="E95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34706B"/>
    <w:multiLevelType w:val="multilevel"/>
    <w:tmpl w:val="21B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8146D7"/>
    <w:multiLevelType w:val="hybridMultilevel"/>
    <w:tmpl w:val="ADAAF908"/>
    <w:lvl w:ilvl="0" w:tplc="24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>
    <w:nsid w:val="764B77E3"/>
    <w:multiLevelType w:val="hybridMultilevel"/>
    <w:tmpl w:val="6532A620"/>
    <w:lvl w:ilvl="0" w:tplc="2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21"/>
  </w:num>
  <w:num w:numId="6">
    <w:abstractNumId w:val="18"/>
  </w:num>
  <w:num w:numId="7">
    <w:abstractNumId w:val="17"/>
  </w:num>
  <w:num w:numId="8">
    <w:abstractNumId w:val="1"/>
  </w:num>
  <w:num w:numId="9">
    <w:abstractNumId w:val="22"/>
  </w:num>
  <w:num w:numId="10">
    <w:abstractNumId w:val="3"/>
  </w:num>
  <w:num w:numId="11">
    <w:abstractNumId w:val="6"/>
  </w:num>
  <w:num w:numId="12">
    <w:abstractNumId w:val="20"/>
  </w:num>
  <w:num w:numId="13">
    <w:abstractNumId w:val="5"/>
  </w:num>
  <w:num w:numId="14">
    <w:abstractNumId w:val="2"/>
  </w:num>
  <w:num w:numId="15">
    <w:abstractNumId w:val="7"/>
  </w:num>
  <w:num w:numId="16">
    <w:abstractNumId w:val="12"/>
  </w:num>
  <w:num w:numId="17">
    <w:abstractNumId w:val="11"/>
  </w:num>
  <w:num w:numId="18">
    <w:abstractNumId w:val="24"/>
  </w:num>
  <w:num w:numId="19">
    <w:abstractNumId w:val="14"/>
  </w:num>
  <w:num w:numId="20">
    <w:abstractNumId w:val="16"/>
  </w:num>
  <w:num w:numId="21">
    <w:abstractNumId w:val="19"/>
  </w:num>
  <w:num w:numId="22">
    <w:abstractNumId w:val="9"/>
  </w:num>
  <w:num w:numId="23">
    <w:abstractNumId w:val="8"/>
  </w:num>
  <w:num w:numId="24">
    <w:abstractNumId w:val="23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0C65"/>
    <w:rsid w:val="000731A8"/>
    <w:rsid w:val="00087386"/>
    <w:rsid w:val="000F7FC0"/>
    <w:rsid w:val="00184A34"/>
    <w:rsid w:val="001E77B5"/>
    <w:rsid w:val="002377A8"/>
    <w:rsid w:val="00241259"/>
    <w:rsid w:val="002579B9"/>
    <w:rsid w:val="002B2931"/>
    <w:rsid w:val="002C5A67"/>
    <w:rsid w:val="002E5BA4"/>
    <w:rsid w:val="00307F6A"/>
    <w:rsid w:val="00310C65"/>
    <w:rsid w:val="0033579D"/>
    <w:rsid w:val="00345F5B"/>
    <w:rsid w:val="003B42DB"/>
    <w:rsid w:val="003C427E"/>
    <w:rsid w:val="004041B3"/>
    <w:rsid w:val="00463597"/>
    <w:rsid w:val="004653C2"/>
    <w:rsid w:val="00467BDD"/>
    <w:rsid w:val="004718D1"/>
    <w:rsid w:val="00523E3A"/>
    <w:rsid w:val="00573BCF"/>
    <w:rsid w:val="005C6A14"/>
    <w:rsid w:val="00630D02"/>
    <w:rsid w:val="00654579"/>
    <w:rsid w:val="006C48C6"/>
    <w:rsid w:val="006D6EFA"/>
    <w:rsid w:val="0070750F"/>
    <w:rsid w:val="00731653"/>
    <w:rsid w:val="00733F12"/>
    <w:rsid w:val="00875A91"/>
    <w:rsid w:val="008809DB"/>
    <w:rsid w:val="008B0C59"/>
    <w:rsid w:val="008B4F42"/>
    <w:rsid w:val="00915EA0"/>
    <w:rsid w:val="0093323E"/>
    <w:rsid w:val="00970980"/>
    <w:rsid w:val="009A1EBB"/>
    <w:rsid w:val="009B3B75"/>
    <w:rsid w:val="009C29EE"/>
    <w:rsid w:val="00A5098F"/>
    <w:rsid w:val="00A8523B"/>
    <w:rsid w:val="00AB7E6A"/>
    <w:rsid w:val="00AC5B19"/>
    <w:rsid w:val="00B00715"/>
    <w:rsid w:val="00B07E1C"/>
    <w:rsid w:val="00B752FC"/>
    <w:rsid w:val="00B97DCE"/>
    <w:rsid w:val="00C161B6"/>
    <w:rsid w:val="00C346FA"/>
    <w:rsid w:val="00C84ADE"/>
    <w:rsid w:val="00CA07AC"/>
    <w:rsid w:val="00D64753"/>
    <w:rsid w:val="00D83BC0"/>
    <w:rsid w:val="00DB0837"/>
    <w:rsid w:val="00E04AF8"/>
    <w:rsid w:val="00E7426F"/>
    <w:rsid w:val="00E943CA"/>
    <w:rsid w:val="00EB2BB5"/>
    <w:rsid w:val="00EE600E"/>
    <w:rsid w:val="00F7368B"/>
    <w:rsid w:val="00FC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2E5BA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6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rsid w:val="00310C65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184A34"/>
    <w:rPr>
      <w:rFonts w:cs="Times New Roman"/>
    </w:rPr>
  </w:style>
  <w:style w:type="paragraph" w:styleId="NormalWeb">
    <w:name w:val="Normal (Web)"/>
    <w:basedOn w:val="Normal"/>
    <w:uiPriority w:val="99"/>
    <w:semiHidden/>
    <w:rsid w:val="00184A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uiPriority w:val="99"/>
    <w:rsid w:val="00184A34"/>
    <w:rPr>
      <w:rFonts w:cs="Times New Roman"/>
    </w:rPr>
  </w:style>
  <w:style w:type="character" w:styleId="Hyperlink">
    <w:name w:val="Hyperlink"/>
    <w:basedOn w:val="DefaultParagraphFont"/>
    <w:uiPriority w:val="99"/>
    <w:rsid w:val="00184A3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84A3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77A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2377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377A8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377A8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37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77A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77A8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rsid w:val="008B0C59"/>
    <w:pPr>
      <w:spacing w:before="120" w:after="120" w:line="240" w:lineRule="auto"/>
    </w:pPr>
    <w:rPr>
      <w:rFonts w:eastAsia="Times New Roman"/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99"/>
    <w:rsid w:val="008B0C59"/>
    <w:pPr>
      <w:spacing w:after="0" w:line="240" w:lineRule="auto"/>
      <w:ind w:left="220"/>
    </w:pPr>
    <w:rPr>
      <w:rFonts w:eastAsia="Times New Roman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99"/>
    <w:rsid w:val="008B0C59"/>
    <w:pPr>
      <w:tabs>
        <w:tab w:val="left" w:pos="1100"/>
        <w:tab w:val="right" w:leader="dot" w:pos="8544"/>
      </w:tabs>
      <w:spacing w:after="0" w:line="240" w:lineRule="auto"/>
      <w:ind w:left="440"/>
    </w:pPr>
    <w:rPr>
      <w:rFonts w:ascii="Times New Roman" w:eastAsia="Times New Roman" w:hAnsi="Times New Roman"/>
      <w:i/>
      <w:iCs/>
      <w:noProof/>
      <w:sz w:val="20"/>
      <w:szCs w:val="20"/>
    </w:rPr>
  </w:style>
  <w:style w:type="paragraph" w:customStyle="1" w:styleId="Contents">
    <w:name w:val="Contents"/>
    <w:basedOn w:val="Heading1"/>
    <w:uiPriority w:val="99"/>
    <w:rsid w:val="002E5BA4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 w:line="240" w:lineRule="auto"/>
      <w:jc w:val="center"/>
    </w:pPr>
    <w:rPr>
      <w:rFonts w:eastAsia="Times New Roman"/>
      <w:bCs w:val="0"/>
      <w:noProof/>
      <w:color w:val="FFFFFF"/>
      <w:kern w:val="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77</TotalTime>
  <Pages>3</Pages>
  <Words>830</Words>
  <Characters>4565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N°  6</dc:title>
  <dc:subject/>
  <dc:creator>Andrés</dc:creator>
  <cp:keywords/>
  <dc:description/>
  <cp:lastModifiedBy>Esmeralda</cp:lastModifiedBy>
  <cp:revision>8</cp:revision>
  <dcterms:created xsi:type="dcterms:W3CDTF">2009-10-19T21:50:00Z</dcterms:created>
  <dcterms:modified xsi:type="dcterms:W3CDTF">2009-10-19T23:12:00Z</dcterms:modified>
</cp:coreProperties>
</file>