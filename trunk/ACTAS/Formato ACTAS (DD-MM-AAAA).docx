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DF" w:rsidRPr="00184A34" w:rsidRDefault="005F58DF" w:rsidP="005F58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Fecha de la reunión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 </w:t>
      </w:r>
      <w:r w:rsidRPr="002F7D0F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[DD-MM-AAAA]</w:t>
      </w:r>
    </w:p>
    <w:p w:rsidR="005F58DF" w:rsidRPr="00184A34" w:rsidRDefault="005F58DF" w:rsidP="005F58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Hora de inicio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 </w:t>
      </w:r>
      <w:r w:rsidRPr="002F7D0F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[</w:t>
      </w:r>
      <w:proofErr w:type="spellStart"/>
      <w:r w:rsidRPr="002F7D0F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hh:mm</w:t>
      </w:r>
      <w:proofErr w:type="spellEnd"/>
      <w:r w:rsidRPr="002F7D0F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 xml:space="preserve"> am/pm]</w:t>
      </w:r>
    </w:p>
    <w:p w:rsidR="005F58DF" w:rsidRPr="00184A34" w:rsidRDefault="005F58DF" w:rsidP="005F58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Hora Final: </w:t>
      </w:r>
      <w:r w:rsidRPr="002F7D0F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[</w:t>
      </w:r>
      <w:proofErr w:type="spellStart"/>
      <w:r w:rsidRPr="002F7D0F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hh:mm</w:t>
      </w:r>
      <w:proofErr w:type="spellEnd"/>
      <w:r w:rsidRPr="002F7D0F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 xml:space="preserve"> am/pm]</w:t>
      </w:r>
    </w:p>
    <w:p w:rsidR="005F58DF" w:rsidRPr="00184A34" w:rsidRDefault="005F58DF" w:rsidP="005F58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Participantes</w:t>
      </w:r>
      <w:r w:rsidRPr="00184A34"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>:</w:t>
      </w:r>
    </w:p>
    <w:p w:rsidR="005F58DF" w:rsidRPr="002F7D0F" w:rsidRDefault="005F58DF" w:rsidP="005F5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CO"/>
        </w:rPr>
      </w:pPr>
      <w:r w:rsidRPr="002F7D0F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  <w:t>[nombre 1]</w:t>
      </w:r>
    </w:p>
    <w:p w:rsidR="005F58DF" w:rsidRDefault="005F58DF" w:rsidP="005F5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5F58DF" w:rsidRDefault="005F58DF" w:rsidP="005F5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5F58DF" w:rsidRDefault="005F58DF" w:rsidP="005F5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5F58DF" w:rsidRDefault="005F58DF" w:rsidP="005F5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5F58DF" w:rsidRPr="002F7D0F" w:rsidRDefault="005F58DF" w:rsidP="005F5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s-CO"/>
        </w:rPr>
      </w:pPr>
      <w:r w:rsidRPr="002F7D0F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  <w:t>[nombre N]</w:t>
      </w:r>
    </w:p>
    <w:p w:rsidR="005F58DF" w:rsidRPr="00184A34" w:rsidRDefault="005F58DF" w:rsidP="005F5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4A3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5F58DF" w:rsidRDefault="005F58DF" w:rsidP="005F58D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4A34"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es-CO"/>
        </w:rPr>
        <w:t xml:space="preserve">ACTA N°  </w:t>
      </w:r>
      <w:r w:rsidRPr="002F7D0F">
        <w:rPr>
          <w:rFonts w:ascii="Calibri" w:eastAsia="Times New Roman" w:hAnsi="Calibri" w:cs="Times New Roman"/>
          <w:b/>
          <w:bCs/>
          <w:color w:val="000000"/>
          <w:sz w:val="27"/>
          <w:szCs w:val="27"/>
          <w:highlight w:val="yellow"/>
          <w:lang w:eastAsia="es-CO"/>
        </w:rPr>
        <w:t>[#]</w:t>
      </w:r>
    </w:p>
    <w:p w:rsidR="005F58DF" w:rsidRPr="002F7D0F" w:rsidRDefault="005F58DF" w:rsidP="005F58D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b/>
          <w:bCs/>
          <w:i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[avances dentro de la reunión]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 w:rsidRPr="002F7D0F">
        <w:rPr>
          <w:rFonts w:ascii="Calibri" w:eastAsia="Times New Roman" w:hAnsi="Calibri" w:cs="Times New Roman"/>
          <w:b/>
          <w:bCs/>
          <w:i/>
          <w:color w:val="92CDDC" w:themeColor="accent5" w:themeTint="99"/>
          <w:sz w:val="24"/>
          <w:szCs w:val="24"/>
          <w:lang w:eastAsia="es-CO"/>
        </w:rPr>
        <w:t>Manejar diferentes numerales si es el caso</w:t>
      </w:r>
    </w:p>
    <w:p w:rsidR="005F58DF" w:rsidRDefault="005F58DF" w:rsidP="005F58DF">
      <w:pPr>
        <w:pStyle w:val="Prrafodelista"/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Times New Roman"/>
          <w:b/>
          <w:bCs/>
          <w:i/>
          <w:color w:val="92CDDC" w:themeColor="accent5" w:themeTint="99"/>
          <w:sz w:val="24"/>
          <w:szCs w:val="24"/>
          <w:lang w:eastAsia="es-CO"/>
        </w:rPr>
      </w:pPr>
    </w:p>
    <w:p w:rsidR="005F58DF" w:rsidRDefault="005F58DF" w:rsidP="005F58DF">
      <w:pPr>
        <w:pStyle w:val="Prrafodelista"/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bCs/>
          <w:i/>
          <w:color w:val="92CDDC" w:themeColor="accent5" w:themeTint="99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i/>
          <w:color w:val="92CDDC" w:themeColor="accent5" w:themeTint="99"/>
          <w:sz w:val="24"/>
          <w:szCs w:val="24"/>
          <w:lang w:eastAsia="es-CO"/>
        </w:rPr>
        <w:t>Ejemplo:</w:t>
      </w:r>
    </w:p>
    <w:p w:rsidR="005F58DF" w:rsidRPr="002F7D0F" w:rsidRDefault="005F58DF" w:rsidP="005F58DF">
      <w:pPr>
        <w:pStyle w:val="Prrafodelista"/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bCs/>
          <w:i/>
          <w:color w:val="92CDDC" w:themeColor="accent5" w:themeTint="99"/>
          <w:sz w:val="24"/>
          <w:szCs w:val="24"/>
          <w:lang w:eastAsia="es-CO"/>
        </w:rPr>
      </w:pPr>
    </w:p>
    <w:p w:rsidR="005F58DF" w:rsidRPr="002F7D0F" w:rsidRDefault="005F58DF" w:rsidP="005F58D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i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bCs/>
          <w:i/>
          <w:color w:val="92CDDC" w:themeColor="accent5" w:themeTint="99"/>
          <w:sz w:val="24"/>
          <w:szCs w:val="24"/>
          <w:lang w:eastAsia="es-CO"/>
        </w:rPr>
        <w:t>Se cambio el nombre del equipo a partir de la fecha 28 de Agosto del 2009, el nombre actual del equipo será SKYSOLUTION.</w:t>
      </w:r>
    </w:p>
    <w:p w:rsidR="005F58DF" w:rsidRPr="002F7D0F" w:rsidRDefault="005F58DF" w:rsidP="005F58D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i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bCs/>
          <w:i/>
          <w:color w:val="92CDDC" w:themeColor="accent5" w:themeTint="99"/>
          <w:sz w:val="24"/>
          <w:szCs w:val="24"/>
          <w:lang w:eastAsia="es-CO"/>
        </w:rPr>
        <w:t>Hubieron bajas en los integrantes del equipo, para lo cual se aclara que los integrantes actúales del equipo son:</w:t>
      </w:r>
    </w:p>
    <w:p w:rsidR="005F58DF" w:rsidRPr="002F7D0F" w:rsidRDefault="005F58DF" w:rsidP="005F58DF">
      <w:pPr>
        <w:pStyle w:val="Prrafodelista"/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bCs/>
          <w:i/>
          <w:color w:val="92CDDC" w:themeColor="accent5" w:themeTint="99"/>
          <w:sz w:val="24"/>
          <w:szCs w:val="24"/>
          <w:lang w:eastAsia="es-CO"/>
        </w:rPr>
      </w:pPr>
    </w:p>
    <w:p w:rsidR="005F58DF" w:rsidRPr="002F7D0F" w:rsidRDefault="005F58DF" w:rsidP="005F58D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b/>
          <w:bCs/>
          <w:i/>
          <w:color w:val="92CDDC" w:themeColor="accent5" w:themeTint="99"/>
          <w:sz w:val="24"/>
          <w:szCs w:val="24"/>
          <w:lang w:eastAsia="es-CO"/>
        </w:rPr>
        <w:t>Andrés Marín Castelblanco</w:t>
      </w:r>
    </w:p>
    <w:p w:rsidR="005F58DF" w:rsidRPr="002F7D0F" w:rsidRDefault="005F58DF" w:rsidP="005F58D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b/>
          <w:bCs/>
          <w:i/>
          <w:color w:val="92CDDC" w:themeColor="accent5" w:themeTint="99"/>
          <w:sz w:val="24"/>
          <w:szCs w:val="24"/>
          <w:lang w:eastAsia="es-CO"/>
        </w:rPr>
        <w:t>Karem Moreno Pacheco</w:t>
      </w:r>
    </w:p>
    <w:p w:rsidR="005F58DF" w:rsidRPr="002F7D0F" w:rsidRDefault="005F58DF" w:rsidP="005F58D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b/>
          <w:bCs/>
          <w:i/>
          <w:color w:val="92CDDC" w:themeColor="accent5" w:themeTint="99"/>
          <w:sz w:val="24"/>
          <w:szCs w:val="24"/>
          <w:lang w:eastAsia="es-CO"/>
        </w:rPr>
        <w:t>Alexandra Ardila</w:t>
      </w:r>
    </w:p>
    <w:p w:rsidR="005F58DF" w:rsidRDefault="005F58DF" w:rsidP="005F58DF">
      <w:pPr>
        <w:pStyle w:val="Prrafodelista"/>
        <w:spacing w:before="100" w:beforeAutospacing="1" w:after="100" w:afterAutospacing="1" w:line="240" w:lineRule="auto"/>
        <w:ind w:left="213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5F58DF" w:rsidRPr="002F7D0F" w:rsidRDefault="005F58DF" w:rsidP="005F58D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Tareas asignadas generales:</w:t>
      </w:r>
    </w:p>
    <w:p w:rsidR="005F58DF" w:rsidRDefault="005F58DF" w:rsidP="005F58DF">
      <w:pPr>
        <w:pStyle w:val="Prrafodelista"/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</w:p>
    <w:p w:rsidR="005F58DF" w:rsidRDefault="005F58DF" w:rsidP="005F58DF">
      <w:pPr>
        <w:pStyle w:val="Prrafodelista"/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[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Descripción de las diferentes tareas asignadas en forma general</w:t>
      </w:r>
      <w:r w:rsidRPr="002F7D0F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]</w:t>
      </w:r>
    </w:p>
    <w:p w:rsidR="005F58DF" w:rsidRDefault="005F58DF" w:rsidP="005F58DF">
      <w:pPr>
        <w:pStyle w:val="Prrafodelista"/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</w:p>
    <w:p w:rsidR="005F58DF" w:rsidRPr="002F7D0F" w:rsidRDefault="005F58DF" w:rsidP="005F58DF">
      <w:pPr>
        <w:pStyle w:val="Prrafodelista"/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b/>
          <w:bCs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b/>
          <w:bCs/>
          <w:color w:val="92CDDC" w:themeColor="accent5" w:themeTint="99"/>
          <w:sz w:val="24"/>
          <w:szCs w:val="24"/>
          <w:lang w:eastAsia="es-CO"/>
        </w:rPr>
        <w:t>Ejemplo:</w:t>
      </w:r>
    </w:p>
    <w:p w:rsidR="005F58DF" w:rsidRPr="002F7D0F" w:rsidRDefault="005F58DF" w:rsidP="005F58DF">
      <w:pPr>
        <w:pStyle w:val="Prrafodelista"/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b/>
          <w:bCs/>
          <w:color w:val="92CDDC" w:themeColor="accent5" w:themeTint="99"/>
          <w:sz w:val="24"/>
          <w:szCs w:val="24"/>
          <w:lang w:eastAsia="es-CO"/>
        </w:rPr>
      </w:pPr>
    </w:p>
    <w:p w:rsidR="005F58DF" w:rsidRPr="002F7D0F" w:rsidRDefault="005F58DF" w:rsidP="005F58D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i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i/>
          <w:color w:val="92CDDC" w:themeColor="accent5" w:themeTint="99"/>
          <w:sz w:val="24"/>
          <w:szCs w:val="24"/>
          <w:lang w:eastAsia="es-CO"/>
        </w:rPr>
        <w:t>Leer y conocer en forma general el documento SRS</w:t>
      </w:r>
    </w:p>
    <w:p w:rsidR="005F58DF" w:rsidRPr="002F7D0F" w:rsidRDefault="005F58DF" w:rsidP="005F58D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i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i/>
          <w:color w:val="92CDDC" w:themeColor="accent5" w:themeTint="99"/>
          <w:sz w:val="24"/>
          <w:szCs w:val="24"/>
          <w:lang w:eastAsia="es-CO"/>
        </w:rPr>
        <w:t>Aportes e ideas para los requerimientos</w:t>
      </w:r>
    </w:p>
    <w:p w:rsidR="005F58DF" w:rsidRPr="002F7D0F" w:rsidRDefault="005F58DF" w:rsidP="005F58D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i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i/>
          <w:color w:val="92CDDC" w:themeColor="accent5" w:themeTint="99"/>
          <w:sz w:val="24"/>
          <w:szCs w:val="24"/>
          <w:lang w:eastAsia="es-CO"/>
        </w:rPr>
        <w:t>Revisar el documento de requerimientos corregido.</w:t>
      </w:r>
    </w:p>
    <w:p w:rsidR="005F58DF" w:rsidRPr="002F7D0F" w:rsidRDefault="005F58DF" w:rsidP="005F58D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i/>
          <w:color w:val="92CDDC" w:themeColor="accent5" w:themeTint="99"/>
          <w:sz w:val="24"/>
          <w:szCs w:val="24"/>
          <w:lang w:eastAsia="es-CO"/>
        </w:rPr>
      </w:pPr>
      <w:r w:rsidRPr="002F7D0F">
        <w:rPr>
          <w:rFonts w:ascii="Calibri" w:eastAsia="Times New Roman" w:hAnsi="Calibri" w:cs="Times New Roman"/>
          <w:i/>
          <w:color w:val="92CDDC" w:themeColor="accent5" w:themeTint="99"/>
          <w:sz w:val="24"/>
          <w:szCs w:val="24"/>
          <w:lang w:eastAsia="es-CO"/>
        </w:rPr>
        <w:t>Aprender a manejar el repositorio Tortoise SVN 1.6.4</w:t>
      </w:r>
    </w:p>
    <w:p w:rsidR="005F58DF" w:rsidRDefault="005F58DF" w:rsidP="005F58DF">
      <w:pPr>
        <w:pStyle w:val="Prrafodelista"/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5F58DF" w:rsidRPr="002F7D0F" w:rsidRDefault="005F58DF" w:rsidP="005F58DF">
      <w:pPr>
        <w:pStyle w:val="Prrafodelista"/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5F58DF" w:rsidRPr="002F7D0F" w:rsidRDefault="005F58DF" w:rsidP="005F58D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lastRenderedPageBreak/>
        <w:t>Tareas asignadas por integrante:</w:t>
      </w:r>
    </w:p>
    <w:p w:rsidR="005F58DF" w:rsidRDefault="005F58DF" w:rsidP="005F58DF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Tareas para nombre1</w:t>
      </w:r>
    </w:p>
    <w:p w:rsidR="005F58DF" w:rsidRPr="006D4C33" w:rsidRDefault="005F58DF" w:rsidP="005F58DF">
      <w:pPr>
        <w:pStyle w:val="Prrafodelista"/>
        <w:numPr>
          <w:ilvl w:val="2"/>
          <w:numId w:val="4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</w:pPr>
      <w:r w:rsidRPr="006D4C3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 xml:space="preserve">[Descripción de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la Tarea 1</w:t>
      </w:r>
      <w:r w:rsidRPr="006D4C3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 xml:space="preserve">para </w:t>
      </w:r>
      <w:r w:rsidRPr="006D4C3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nombre1]</w:t>
      </w:r>
    </w:p>
    <w:p w:rsidR="005F58DF" w:rsidRPr="006D4C33" w:rsidRDefault="005F58DF" w:rsidP="005F58DF">
      <w:pPr>
        <w:pStyle w:val="Prrafodelista"/>
        <w:numPr>
          <w:ilvl w:val="2"/>
          <w:numId w:val="4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</w:pPr>
      <w:r w:rsidRPr="006D4C3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[Descripción de la Tarea 2 para nombre1]</w:t>
      </w:r>
    </w:p>
    <w:p w:rsidR="005F58DF" w:rsidRPr="002F7D0F" w:rsidRDefault="005F58DF" w:rsidP="005F58DF">
      <w:pPr>
        <w:pStyle w:val="Prrafodelista"/>
        <w:spacing w:before="100" w:beforeAutospacing="1" w:after="100" w:afterAutospacing="1" w:line="240" w:lineRule="auto"/>
        <w:ind w:left="1080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5F58DF" w:rsidRPr="006D4C33" w:rsidRDefault="005F58DF" w:rsidP="005F58DF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Tareas para nombre2</w:t>
      </w:r>
    </w:p>
    <w:p w:rsidR="005F58DF" w:rsidRPr="006D4C33" w:rsidRDefault="005F58DF" w:rsidP="005F58DF">
      <w:pPr>
        <w:pStyle w:val="Prrafodelista"/>
        <w:numPr>
          <w:ilvl w:val="2"/>
          <w:numId w:val="4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</w:pPr>
      <w:r w:rsidRPr="006D4C3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 xml:space="preserve">[Descripción de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la Tarea 1</w:t>
      </w:r>
      <w:r w:rsidRPr="006D4C3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 xml:space="preserve"> para nombre2]</w:t>
      </w:r>
    </w:p>
    <w:p w:rsidR="005F58DF" w:rsidRPr="006D4C33" w:rsidRDefault="005F58DF" w:rsidP="005F58DF">
      <w:pPr>
        <w:pStyle w:val="Prrafodelista"/>
        <w:numPr>
          <w:ilvl w:val="2"/>
          <w:numId w:val="4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</w:pPr>
      <w:r w:rsidRPr="006D4C3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[Descripción de la Tarea 2 para nombre2]</w:t>
      </w:r>
    </w:p>
    <w:p w:rsidR="005F58DF" w:rsidRPr="002F7D0F" w:rsidRDefault="005F58DF" w:rsidP="005F58DF">
      <w:pPr>
        <w:pStyle w:val="Prrafodelista"/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5F58DF" w:rsidRPr="006D4C33" w:rsidRDefault="005F58DF" w:rsidP="005F58DF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Tareas para nombre3</w:t>
      </w:r>
    </w:p>
    <w:p w:rsidR="005F58DF" w:rsidRPr="006D4C33" w:rsidRDefault="005F58DF" w:rsidP="005F58DF">
      <w:pPr>
        <w:pStyle w:val="Prrafodelista"/>
        <w:numPr>
          <w:ilvl w:val="2"/>
          <w:numId w:val="4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</w:pPr>
      <w:r w:rsidRPr="006D4C3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 xml:space="preserve">[Descripción de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la Tarea 1</w:t>
      </w:r>
      <w:r w:rsidRPr="006D4C3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 xml:space="preserve"> para nombre3]</w:t>
      </w:r>
    </w:p>
    <w:p w:rsidR="005F58DF" w:rsidRPr="006D4C33" w:rsidRDefault="005F58DF" w:rsidP="005F58DF">
      <w:pPr>
        <w:pStyle w:val="Prrafodelista"/>
        <w:numPr>
          <w:ilvl w:val="2"/>
          <w:numId w:val="4"/>
        </w:num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</w:pPr>
      <w:r w:rsidRPr="006D4C33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es-CO"/>
        </w:rPr>
        <w:t>[Descripción de la Tarea 2 para nombre3]</w:t>
      </w:r>
    </w:p>
    <w:p w:rsidR="005F58DF" w:rsidRPr="002F7D0F" w:rsidRDefault="005F58DF" w:rsidP="005F58DF">
      <w:pPr>
        <w:pStyle w:val="Prrafodelista"/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5F58DF" w:rsidRDefault="005F58DF" w:rsidP="005F58DF">
      <w:pPr>
        <w:pStyle w:val="Prrafodelista"/>
        <w:spacing w:before="100" w:beforeAutospacing="1" w:after="100" w:afterAutospacing="1" w:line="240" w:lineRule="auto"/>
        <w:ind w:left="426"/>
        <w:outlineLvl w:val="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</w:p>
    <w:p w:rsidR="005F58DF" w:rsidRPr="00E943CA" w:rsidRDefault="005F58DF" w:rsidP="005F58DF">
      <w:pPr>
        <w:pStyle w:val="Prrafodelista"/>
        <w:spacing w:before="100" w:beforeAutospacing="1" w:after="100" w:afterAutospacing="1" w:line="240" w:lineRule="auto"/>
        <w:ind w:left="1425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5F58DF" w:rsidRDefault="005F58DF" w:rsidP="005F58DF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Fecha de inicio de las tareas: </w:t>
      </w:r>
      <w:r w:rsidRPr="002F7D0F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  <w:t xml:space="preserve">[[nombre del </w:t>
      </w:r>
      <w:proofErr w:type="spellStart"/>
      <w:r w:rsidRPr="002F7D0F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  <w:t>dia</w:t>
      </w:r>
      <w:proofErr w:type="spellEnd"/>
      <w:r w:rsidRPr="002F7D0F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  <w:t>] [D] de [nombre del mes] del [AAAA]]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 </w:t>
      </w:r>
    </w:p>
    <w:p w:rsidR="005F58DF" w:rsidRPr="002F7D0F" w:rsidRDefault="005F58DF" w:rsidP="005F58DF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i/>
          <w:color w:val="92CDDC" w:themeColor="accent5" w:themeTint="99"/>
          <w:sz w:val="24"/>
          <w:szCs w:val="24"/>
          <w:lang w:eastAsia="es-CO"/>
        </w:rPr>
      </w:pPr>
      <w:proofErr w:type="spellStart"/>
      <w:proofErr w:type="gramStart"/>
      <w:r w:rsidRPr="002F7D0F">
        <w:rPr>
          <w:rFonts w:ascii="Calibri" w:eastAsia="Times New Roman" w:hAnsi="Calibri" w:cs="Times New Roman"/>
          <w:b/>
          <w:i/>
          <w:color w:val="92CDDC" w:themeColor="accent5" w:themeTint="99"/>
          <w:sz w:val="24"/>
          <w:szCs w:val="24"/>
          <w:lang w:eastAsia="es-CO"/>
        </w:rPr>
        <w:t>ej</w:t>
      </w:r>
      <w:proofErr w:type="spellEnd"/>
      <w:proofErr w:type="gramEnd"/>
      <w:r w:rsidRPr="002F7D0F">
        <w:rPr>
          <w:rFonts w:ascii="Calibri" w:eastAsia="Times New Roman" w:hAnsi="Calibri" w:cs="Times New Roman"/>
          <w:b/>
          <w:i/>
          <w:color w:val="92CDDC" w:themeColor="accent5" w:themeTint="99"/>
          <w:sz w:val="24"/>
          <w:szCs w:val="24"/>
          <w:lang w:eastAsia="es-CO"/>
        </w:rPr>
        <w:t xml:space="preserve">: </w:t>
      </w:r>
      <w:r>
        <w:rPr>
          <w:rFonts w:ascii="Calibri" w:eastAsia="Times New Roman" w:hAnsi="Calibri" w:cs="Times New Roman"/>
          <w:b/>
          <w:i/>
          <w:color w:val="92CDDC" w:themeColor="accent5" w:themeTint="99"/>
          <w:sz w:val="24"/>
          <w:szCs w:val="24"/>
          <w:lang w:eastAsia="es-CO"/>
        </w:rPr>
        <w:t xml:space="preserve"> </w:t>
      </w:r>
      <w:r w:rsidRPr="002F7D0F">
        <w:rPr>
          <w:rFonts w:ascii="Calibri" w:eastAsia="Times New Roman" w:hAnsi="Calibri" w:cs="Times New Roman"/>
          <w:b/>
          <w:i/>
          <w:color w:val="92CDDC" w:themeColor="accent5" w:themeTint="99"/>
          <w:sz w:val="24"/>
          <w:szCs w:val="24"/>
          <w:lang w:eastAsia="es-CO"/>
        </w:rPr>
        <w:t>viernes 4 de septiembre del 2009 a las 12:00PM</w:t>
      </w:r>
    </w:p>
    <w:p w:rsidR="005F58DF" w:rsidRPr="00467BDD" w:rsidRDefault="005F58DF" w:rsidP="005F58DF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Fecha de finalización de las tareas: </w:t>
      </w:r>
      <w:r w:rsidRPr="002F7D0F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  <w:t xml:space="preserve">[[nombre del </w:t>
      </w:r>
      <w:proofErr w:type="spellStart"/>
      <w:r w:rsidRPr="002F7D0F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  <w:t>dia</w:t>
      </w:r>
      <w:proofErr w:type="spellEnd"/>
      <w:r w:rsidRPr="002F7D0F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es-CO"/>
        </w:rPr>
        <w:t>] [D] de [nombre del mes] del [AAAA]]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  <w:t xml:space="preserve">  </w:t>
      </w:r>
    </w:p>
    <w:p w:rsidR="008B4F42" w:rsidRDefault="008B4F42"/>
    <w:sectPr w:rsidR="008B4F42" w:rsidSect="008B4F42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A8" w:rsidRPr="002377A8" w:rsidRDefault="00D3632D" w:rsidP="002377A8">
    <w:pPr>
      <w:pStyle w:val="Encabezado"/>
      <w:jc w:val="center"/>
      <w:rPr>
        <w:b/>
        <w:color w:val="4F81BD" w:themeColor="accent1"/>
      </w:rPr>
    </w:pPr>
    <w:r>
      <w:rPr>
        <w:b/>
        <w:noProof/>
        <w:color w:val="4F81BD" w:themeColor="accent1"/>
        <w:lang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-78105</wp:posOffset>
          </wp:positionV>
          <wp:extent cx="476250" cy="304800"/>
          <wp:effectExtent l="19050" t="0" r="0" b="0"/>
          <wp:wrapNone/>
          <wp:docPr id="1" name="Imagen 1" descr="C:\Users\Andrés\Documents\Mis trabajos(ANDRES)\2009-3\INGENIERIA DE SOFTWARE\SkySolutions\LOGOTIPO\sk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és\Documents\Mis trabajos(ANDRES)\2009-3\INGENIERIA DE SOFTWARE\SkySolutions\LOGOTIPO\sk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color w:val="4F81BD" w:themeColor="accent1"/>
      </w:rPr>
      <w:t xml:space="preserve">                                                                                         [</w:t>
    </w:r>
    <w:r w:rsidRPr="002377A8">
      <w:rPr>
        <w:b/>
        <w:color w:val="4F81BD" w:themeColor="accent1"/>
      </w:rPr>
      <w:t>SKYSOLUTION</w:t>
    </w:r>
    <w:r>
      <w:rPr>
        <w:b/>
        <w:color w:val="4F81BD" w:themeColor="accent1"/>
      </w:rPr>
      <w:t>]</w:t>
    </w:r>
  </w:p>
  <w:p w:rsidR="002377A8" w:rsidRDefault="00D3632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E0487"/>
    <w:multiLevelType w:val="hybridMultilevel"/>
    <w:tmpl w:val="C0006192"/>
    <w:lvl w:ilvl="0" w:tplc="24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2191652A"/>
    <w:multiLevelType w:val="hybridMultilevel"/>
    <w:tmpl w:val="40D498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A142D"/>
    <w:multiLevelType w:val="multilevel"/>
    <w:tmpl w:val="8F52D4E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B5B6529"/>
    <w:multiLevelType w:val="hybridMultilevel"/>
    <w:tmpl w:val="64B4BC22"/>
    <w:lvl w:ilvl="0" w:tplc="240A0017">
      <w:start w:val="1"/>
      <w:numFmt w:val="lowerLetter"/>
      <w:lvlText w:val="%1)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A71162F"/>
    <w:multiLevelType w:val="multilevel"/>
    <w:tmpl w:val="5DF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58DF"/>
    <w:rsid w:val="005F58DF"/>
    <w:rsid w:val="0079680F"/>
    <w:rsid w:val="008B4F42"/>
    <w:rsid w:val="00D3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5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8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ACTAS.docx</Template>
  <TotalTime>1</TotalTime>
  <Pages>2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Andrés</cp:lastModifiedBy>
  <cp:revision>2</cp:revision>
  <dcterms:created xsi:type="dcterms:W3CDTF">2009-09-13T15:49:00Z</dcterms:created>
  <dcterms:modified xsi:type="dcterms:W3CDTF">2009-09-13T15:49:00Z</dcterms:modified>
</cp:coreProperties>
</file>