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B93" w:rsidRPr="00624769" w:rsidRDefault="00912B93" w:rsidP="00624769">
      <w:pPr>
        <w:jc w:val="center"/>
        <w:rPr>
          <w:b/>
          <w:sz w:val="36"/>
        </w:rPr>
      </w:pPr>
      <w:r w:rsidRPr="00624769">
        <w:rPr>
          <w:b/>
          <w:sz w:val="36"/>
        </w:rPr>
        <w:t>MODELO DEL DOMINIO</w:t>
      </w:r>
    </w:p>
    <w:p w:rsidR="00912B93" w:rsidRDefault="00912B93" w:rsidP="00624769">
      <w:pPr>
        <w:jc w:val="center"/>
        <w:rPr>
          <w:b/>
        </w:rPr>
      </w:pPr>
      <w:r w:rsidRPr="00C31903">
        <w:rPr>
          <w:b/>
          <w:noProof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" o:spid="_x0000_i1025" type="#_x0000_t75" style="width:438pt;height:364.5pt;visibility:visible">
            <v:imagedata r:id="rId4" o:title=""/>
          </v:shape>
        </w:pict>
      </w:r>
    </w:p>
    <w:p w:rsidR="00912B93" w:rsidRDefault="00912B93" w:rsidP="00624769">
      <w:pPr>
        <w:jc w:val="center"/>
        <w:rPr>
          <w:b/>
        </w:rPr>
      </w:pPr>
      <w:r>
        <w:rPr>
          <w:b/>
        </w:rPr>
        <w:t>A continuación se mostrarán las definiciones en una tabla y el modelo al final:</w:t>
      </w:r>
    </w:p>
    <w:p w:rsidR="00912B93" w:rsidRDefault="00912B93" w:rsidP="00624769">
      <w:pPr>
        <w:jc w:val="center"/>
        <w:rPr>
          <w:b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A0"/>
      </w:tblPr>
      <w:tblGrid>
        <w:gridCol w:w="2235"/>
        <w:gridCol w:w="6743"/>
      </w:tblGrid>
      <w:tr w:rsidR="00912B93" w:rsidRPr="008F748C" w:rsidTr="008F748C">
        <w:tc>
          <w:tcPr>
            <w:tcW w:w="2235" w:type="dxa"/>
            <w:tcBorders>
              <w:bottom w:val="single" w:sz="18" w:space="0" w:color="4BACC6"/>
            </w:tcBorders>
          </w:tcPr>
          <w:p w:rsidR="00912B93" w:rsidRPr="008F748C" w:rsidRDefault="00912B93" w:rsidP="008F748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</w:rPr>
            </w:pPr>
            <w:r w:rsidRPr="008F748C">
              <w:rPr>
                <w:rFonts w:ascii="Cambria" w:hAnsi="Cambria"/>
                <w:b/>
                <w:bCs/>
                <w:sz w:val="28"/>
              </w:rPr>
              <w:t>CONCEPTO</w:t>
            </w:r>
          </w:p>
        </w:tc>
        <w:tc>
          <w:tcPr>
            <w:tcW w:w="6743" w:type="dxa"/>
            <w:tcBorders>
              <w:bottom w:val="single" w:sz="18" w:space="0" w:color="4BACC6"/>
            </w:tcBorders>
          </w:tcPr>
          <w:p w:rsidR="00912B93" w:rsidRPr="008F748C" w:rsidRDefault="00912B93" w:rsidP="008F748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8"/>
              </w:rPr>
            </w:pPr>
            <w:r w:rsidRPr="008F748C">
              <w:rPr>
                <w:rFonts w:ascii="Cambria" w:hAnsi="Cambria"/>
                <w:b/>
                <w:bCs/>
                <w:sz w:val="28"/>
              </w:rPr>
              <w:t>DEFINICION</w:t>
            </w:r>
          </w:p>
        </w:tc>
      </w:tr>
      <w:tr w:rsidR="00912B93" w:rsidRPr="008F748C" w:rsidTr="008F748C">
        <w:tc>
          <w:tcPr>
            <w:tcW w:w="2235" w:type="dxa"/>
            <w:shd w:val="clear" w:color="auto" w:fill="D2EAF1"/>
          </w:tcPr>
          <w:p w:rsidR="00912B93" w:rsidRPr="008F748C" w:rsidRDefault="00912B93" w:rsidP="008F748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</w:rPr>
            </w:pPr>
            <w:r w:rsidRPr="008F748C">
              <w:rPr>
                <w:rFonts w:ascii="Cambria" w:hAnsi="Cambria"/>
                <w:b/>
                <w:bCs/>
                <w:sz w:val="24"/>
              </w:rPr>
              <w:t>Usuario</w:t>
            </w:r>
          </w:p>
        </w:tc>
        <w:tc>
          <w:tcPr>
            <w:tcW w:w="6743" w:type="dxa"/>
            <w:shd w:val="clear" w:color="auto" w:fill="D2EAF1"/>
          </w:tcPr>
          <w:p w:rsidR="00912B93" w:rsidRPr="008F748C" w:rsidRDefault="00912B93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Para el caso de este modelo se trataría de una persona no reconocida aun por el sistema.</w:t>
            </w:r>
          </w:p>
        </w:tc>
      </w:tr>
      <w:tr w:rsidR="00912B93" w:rsidRPr="008F748C" w:rsidTr="008F748C">
        <w:tc>
          <w:tcPr>
            <w:tcW w:w="2235" w:type="dxa"/>
          </w:tcPr>
          <w:p w:rsidR="00912B93" w:rsidRPr="008F748C" w:rsidRDefault="00912B93" w:rsidP="008F748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</w:rPr>
            </w:pPr>
            <w:r w:rsidRPr="008F748C">
              <w:rPr>
                <w:rFonts w:ascii="Cambria" w:hAnsi="Cambria"/>
                <w:b/>
                <w:bCs/>
                <w:sz w:val="24"/>
              </w:rPr>
              <w:t>Jugador</w:t>
            </w:r>
          </w:p>
        </w:tc>
        <w:tc>
          <w:tcPr>
            <w:tcW w:w="6743" w:type="dxa"/>
          </w:tcPr>
          <w:p w:rsidR="00912B93" w:rsidRPr="008F748C" w:rsidRDefault="00912B93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un usuario registrado en el sistema, quien a través del logueo es reconocido por el sistema.</w:t>
            </w:r>
          </w:p>
        </w:tc>
      </w:tr>
      <w:tr w:rsidR="00912B93" w:rsidRPr="008F748C" w:rsidTr="008F748C">
        <w:tc>
          <w:tcPr>
            <w:tcW w:w="2235" w:type="dxa"/>
            <w:shd w:val="clear" w:color="auto" w:fill="D2EAF1"/>
          </w:tcPr>
          <w:p w:rsidR="00912B93" w:rsidRPr="008F748C" w:rsidRDefault="00912B93" w:rsidP="008F748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</w:rPr>
            </w:pPr>
            <w:r w:rsidRPr="008F748C">
              <w:rPr>
                <w:rFonts w:ascii="Cambria" w:hAnsi="Cambria"/>
                <w:b/>
                <w:bCs/>
                <w:sz w:val="24"/>
              </w:rPr>
              <w:t>Partida</w:t>
            </w:r>
          </w:p>
        </w:tc>
        <w:tc>
          <w:tcPr>
            <w:tcW w:w="6743" w:type="dxa"/>
            <w:shd w:val="clear" w:color="auto" w:fill="D2EAF1"/>
          </w:tcPr>
          <w:p w:rsidR="00912B93" w:rsidRPr="008F748C" w:rsidRDefault="00912B93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para el jugador el campo de juego, en el cual se llevarán a cabo los diferentes movimientos.</w:t>
            </w:r>
          </w:p>
        </w:tc>
      </w:tr>
      <w:tr w:rsidR="00912B93" w:rsidRPr="008F748C" w:rsidTr="008F748C">
        <w:tc>
          <w:tcPr>
            <w:tcW w:w="2235" w:type="dxa"/>
          </w:tcPr>
          <w:p w:rsidR="00912B93" w:rsidRPr="008F748C" w:rsidRDefault="00912B93" w:rsidP="008F748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</w:rPr>
            </w:pPr>
            <w:r w:rsidRPr="008F748C">
              <w:rPr>
                <w:rFonts w:ascii="Cambria" w:hAnsi="Cambria"/>
                <w:b/>
                <w:bCs/>
                <w:sz w:val="24"/>
              </w:rPr>
              <w:t>Turno</w:t>
            </w:r>
          </w:p>
        </w:tc>
        <w:tc>
          <w:tcPr>
            <w:tcW w:w="6743" w:type="dxa"/>
          </w:tcPr>
          <w:p w:rsidR="00912B93" w:rsidRPr="008F748C" w:rsidRDefault="00912B93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el tiempo determinado que tendrá el jugador</w:t>
            </w:r>
          </w:p>
        </w:tc>
      </w:tr>
      <w:tr w:rsidR="00912B93" w:rsidRPr="008F748C" w:rsidTr="008F748C">
        <w:tc>
          <w:tcPr>
            <w:tcW w:w="2235" w:type="dxa"/>
            <w:shd w:val="clear" w:color="auto" w:fill="D2EAF1"/>
          </w:tcPr>
          <w:p w:rsidR="00912B93" w:rsidRPr="008F748C" w:rsidRDefault="00912B93" w:rsidP="008F748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</w:rPr>
            </w:pPr>
            <w:r w:rsidRPr="008F748C">
              <w:rPr>
                <w:rFonts w:ascii="Cambria" w:hAnsi="Cambria"/>
                <w:b/>
                <w:bCs/>
                <w:sz w:val="24"/>
              </w:rPr>
              <w:t>Mano</w:t>
            </w:r>
          </w:p>
        </w:tc>
        <w:tc>
          <w:tcPr>
            <w:tcW w:w="6743" w:type="dxa"/>
            <w:shd w:val="clear" w:color="auto" w:fill="D2EAF1"/>
          </w:tcPr>
          <w:p w:rsidR="00912B93" w:rsidRPr="008F748C" w:rsidRDefault="00912B93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una baraja alaeatoria de letras que tendrá el jugador por turno.</w:t>
            </w:r>
          </w:p>
        </w:tc>
      </w:tr>
      <w:tr w:rsidR="00912B93" w:rsidRPr="008F748C" w:rsidTr="008F748C">
        <w:tc>
          <w:tcPr>
            <w:tcW w:w="2235" w:type="dxa"/>
          </w:tcPr>
          <w:p w:rsidR="00912B93" w:rsidRPr="008F748C" w:rsidRDefault="00912B93" w:rsidP="008F748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</w:rPr>
            </w:pPr>
            <w:r w:rsidRPr="008F748C">
              <w:rPr>
                <w:rFonts w:ascii="Cambria" w:hAnsi="Cambria"/>
                <w:b/>
                <w:bCs/>
                <w:sz w:val="24"/>
              </w:rPr>
              <w:t>Palabra</w:t>
            </w:r>
          </w:p>
        </w:tc>
        <w:tc>
          <w:tcPr>
            <w:tcW w:w="6743" w:type="dxa"/>
          </w:tcPr>
          <w:p w:rsidR="00912B93" w:rsidRPr="008F748C" w:rsidRDefault="00912B93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aquella que intenta armar el jugador en la cuadrilla.</w:t>
            </w:r>
          </w:p>
        </w:tc>
      </w:tr>
      <w:tr w:rsidR="00912B93" w:rsidRPr="008F748C" w:rsidTr="008F748C">
        <w:tc>
          <w:tcPr>
            <w:tcW w:w="2235" w:type="dxa"/>
            <w:shd w:val="clear" w:color="auto" w:fill="D2EAF1"/>
          </w:tcPr>
          <w:p w:rsidR="00912B93" w:rsidRPr="008F748C" w:rsidRDefault="00912B93" w:rsidP="008F748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</w:rPr>
            </w:pPr>
            <w:r w:rsidRPr="008F748C">
              <w:rPr>
                <w:rFonts w:ascii="Cambria" w:hAnsi="Cambria"/>
                <w:b/>
                <w:bCs/>
                <w:sz w:val="24"/>
              </w:rPr>
              <w:t>Letra</w:t>
            </w:r>
          </w:p>
        </w:tc>
        <w:tc>
          <w:tcPr>
            <w:tcW w:w="6743" w:type="dxa"/>
            <w:shd w:val="clear" w:color="auto" w:fill="D2EAF1"/>
          </w:tcPr>
          <w:p w:rsidR="00912B93" w:rsidRPr="008F748C" w:rsidRDefault="00912B93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el valor más atómico que compone una palabra</w:t>
            </w:r>
          </w:p>
        </w:tc>
      </w:tr>
      <w:tr w:rsidR="00912B93" w:rsidRPr="008F748C" w:rsidTr="008F748C">
        <w:tc>
          <w:tcPr>
            <w:tcW w:w="2235" w:type="dxa"/>
          </w:tcPr>
          <w:p w:rsidR="00912B93" w:rsidRPr="008F748C" w:rsidRDefault="00912B93" w:rsidP="008F748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</w:rPr>
            </w:pPr>
            <w:r w:rsidRPr="008F748C">
              <w:rPr>
                <w:rFonts w:ascii="Cambria" w:hAnsi="Cambria"/>
                <w:b/>
                <w:bCs/>
                <w:sz w:val="24"/>
              </w:rPr>
              <w:t>Bolsa de letras</w:t>
            </w:r>
          </w:p>
        </w:tc>
        <w:tc>
          <w:tcPr>
            <w:tcW w:w="6743" w:type="dxa"/>
          </w:tcPr>
          <w:p w:rsidR="00912B93" w:rsidRPr="008F748C" w:rsidRDefault="00912B93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la bolsa de la cual se extran las letras, pues existe un limite de letras para el juego el cual es de 98 letras.</w:t>
            </w:r>
          </w:p>
        </w:tc>
      </w:tr>
      <w:tr w:rsidR="00912B93" w:rsidRPr="008F748C" w:rsidTr="008F748C">
        <w:tc>
          <w:tcPr>
            <w:tcW w:w="2235" w:type="dxa"/>
            <w:shd w:val="clear" w:color="auto" w:fill="D2EAF1"/>
          </w:tcPr>
          <w:p w:rsidR="00912B93" w:rsidRPr="008F748C" w:rsidRDefault="00912B93" w:rsidP="008F748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</w:rPr>
            </w:pPr>
            <w:r w:rsidRPr="008F748C">
              <w:rPr>
                <w:rFonts w:ascii="Cambria" w:hAnsi="Cambria"/>
                <w:b/>
                <w:bCs/>
                <w:sz w:val="24"/>
              </w:rPr>
              <w:t>Cuadrilla</w:t>
            </w:r>
          </w:p>
        </w:tc>
        <w:tc>
          <w:tcPr>
            <w:tcW w:w="6743" w:type="dxa"/>
            <w:shd w:val="clear" w:color="auto" w:fill="D2EAF1"/>
          </w:tcPr>
          <w:p w:rsidR="00912B93" w:rsidRPr="008F748C" w:rsidRDefault="00912B93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espacio de 15x15 cuadros o celdas, en la cual se irán poniendo las diferentes letras que a su vez compondrán las palabras.</w:t>
            </w:r>
          </w:p>
        </w:tc>
      </w:tr>
      <w:tr w:rsidR="00912B93" w:rsidRPr="008F748C" w:rsidTr="008F748C">
        <w:tc>
          <w:tcPr>
            <w:tcW w:w="2235" w:type="dxa"/>
          </w:tcPr>
          <w:p w:rsidR="00912B93" w:rsidRPr="008F748C" w:rsidRDefault="00912B93" w:rsidP="008F748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</w:rPr>
            </w:pPr>
            <w:r w:rsidRPr="008F748C">
              <w:rPr>
                <w:rFonts w:ascii="Cambria" w:hAnsi="Cambria"/>
                <w:b/>
                <w:bCs/>
                <w:sz w:val="24"/>
              </w:rPr>
              <w:t>Diccionario</w:t>
            </w:r>
          </w:p>
        </w:tc>
        <w:tc>
          <w:tcPr>
            <w:tcW w:w="6743" w:type="dxa"/>
          </w:tcPr>
          <w:p w:rsidR="00912B93" w:rsidRPr="008F748C" w:rsidRDefault="00912B93" w:rsidP="008F748C">
            <w:pPr>
              <w:spacing w:after="0" w:line="240" w:lineRule="auto"/>
              <w:rPr>
                <w:sz w:val="28"/>
              </w:rPr>
            </w:pPr>
            <w:r w:rsidRPr="008F748C">
              <w:rPr>
                <w:sz w:val="28"/>
              </w:rPr>
              <w:t>Es una base de conocimiento, en la cual se almacenan todas las palabras de la lengua española (para ver restricciones revisar el SRS)</w:t>
            </w:r>
          </w:p>
        </w:tc>
      </w:tr>
    </w:tbl>
    <w:p w:rsidR="00912B93" w:rsidRDefault="00912B93" w:rsidP="00624769">
      <w:pPr>
        <w:jc w:val="center"/>
        <w:rPr>
          <w:b/>
        </w:rPr>
      </w:pPr>
    </w:p>
    <w:p w:rsidR="00912B93" w:rsidRDefault="00912B93" w:rsidP="00624769">
      <w:pPr>
        <w:jc w:val="center"/>
        <w:rPr>
          <w:b/>
        </w:rPr>
      </w:pPr>
    </w:p>
    <w:p w:rsidR="00912B93" w:rsidRDefault="00912B93" w:rsidP="00624769">
      <w:pPr>
        <w:jc w:val="center"/>
        <w:rPr>
          <w:b/>
        </w:rPr>
      </w:pPr>
    </w:p>
    <w:p w:rsidR="00912B93" w:rsidRDefault="00912B93" w:rsidP="00624769">
      <w:pPr>
        <w:jc w:val="center"/>
        <w:rPr>
          <w:b/>
        </w:rPr>
      </w:pPr>
    </w:p>
    <w:p w:rsidR="00912B93" w:rsidRDefault="00912B93" w:rsidP="00624769">
      <w:pPr>
        <w:jc w:val="center"/>
        <w:rPr>
          <w:b/>
        </w:rPr>
      </w:pPr>
    </w:p>
    <w:p w:rsidR="00912B93" w:rsidRDefault="00912B93" w:rsidP="00624769">
      <w:pPr>
        <w:jc w:val="center"/>
        <w:rPr>
          <w:b/>
        </w:rPr>
      </w:pPr>
    </w:p>
    <w:p w:rsidR="00912B93" w:rsidRDefault="00912B93" w:rsidP="00624769">
      <w:pPr>
        <w:jc w:val="center"/>
        <w:rPr>
          <w:b/>
        </w:rPr>
      </w:pPr>
    </w:p>
    <w:p w:rsidR="00912B93" w:rsidRDefault="00912B93" w:rsidP="00624769">
      <w:pPr>
        <w:jc w:val="center"/>
        <w:rPr>
          <w:b/>
        </w:rPr>
      </w:pPr>
    </w:p>
    <w:p w:rsidR="00912B93" w:rsidRDefault="00912B93" w:rsidP="00624769">
      <w:pPr>
        <w:jc w:val="center"/>
        <w:rPr>
          <w:b/>
        </w:rPr>
      </w:pPr>
    </w:p>
    <w:p w:rsidR="00912B93" w:rsidRDefault="00912B93" w:rsidP="00624769">
      <w:pPr>
        <w:jc w:val="center"/>
        <w:rPr>
          <w:b/>
        </w:rPr>
      </w:pPr>
    </w:p>
    <w:p w:rsidR="00912B93" w:rsidRDefault="00912B93" w:rsidP="00624769">
      <w:pPr>
        <w:jc w:val="center"/>
        <w:rPr>
          <w:b/>
        </w:rPr>
      </w:pPr>
    </w:p>
    <w:p w:rsidR="00912B93" w:rsidRDefault="00912B93" w:rsidP="00624769">
      <w:pPr>
        <w:jc w:val="center"/>
        <w:rPr>
          <w:b/>
        </w:rPr>
      </w:pPr>
    </w:p>
    <w:p w:rsidR="00912B93" w:rsidRDefault="00912B93" w:rsidP="00624769">
      <w:pPr>
        <w:jc w:val="center"/>
        <w:rPr>
          <w:b/>
        </w:rPr>
      </w:pPr>
    </w:p>
    <w:p w:rsidR="00912B93" w:rsidRPr="00624769" w:rsidRDefault="00912B93" w:rsidP="00624769">
      <w:pPr>
        <w:jc w:val="center"/>
        <w:rPr>
          <w:b/>
        </w:rPr>
      </w:pPr>
    </w:p>
    <w:sectPr w:rsidR="00912B93" w:rsidRPr="00624769" w:rsidSect="008B4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4769"/>
    <w:rsid w:val="001B287B"/>
    <w:rsid w:val="00307148"/>
    <w:rsid w:val="005A3C99"/>
    <w:rsid w:val="00624769"/>
    <w:rsid w:val="0065668F"/>
    <w:rsid w:val="008B4F42"/>
    <w:rsid w:val="008F748C"/>
    <w:rsid w:val="00912B93"/>
    <w:rsid w:val="00933336"/>
    <w:rsid w:val="00A34A2A"/>
    <w:rsid w:val="00C31903"/>
    <w:rsid w:val="00D50FE1"/>
    <w:rsid w:val="00E60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4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2476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2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24769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99"/>
    <w:rsid w:val="008F748C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170</Words>
  <Characters>941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Esmeralda</cp:lastModifiedBy>
  <cp:revision>3</cp:revision>
  <dcterms:created xsi:type="dcterms:W3CDTF">2009-10-07T12:52:00Z</dcterms:created>
  <dcterms:modified xsi:type="dcterms:W3CDTF">2009-11-04T09:50:00Z</dcterms:modified>
</cp:coreProperties>
</file>