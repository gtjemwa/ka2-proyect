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341" w:rsidRDefault="00224341" w:rsidP="002A083E">
      <w:pPr>
        <w:pStyle w:val="Heading1"/>
        <w:jc w:val="center"/>
      </w:pPr>
      <w:r>
        <w:t>NORMAS SEGUNDA ENTREGA</w:t>
      </w:r>
    </w:p>
    <w:p w:rsidR="00224341" w:rsidRDefault="00224341" w:rsidP="002A083E">
      <w:r>
        <w:t>Respecto a la Evaluación, la siguiente es la escala de evaluación que se usará:</w:t>
      </w:r>
    </w:p>
    <w:tbl>
      <w:tblPr>
        <w:tblW w:w="6362" w:type="dxa"/>
        <w:tblInd w:w="1247" w:type="dxa"/>
        <w:tblLook w:val="00A0"/>
      </w:tblPr>
      <w:tblGrid>
        <w:gridCol w:w="928"/>
        <w:gridCol w:w="3480"/>
        <w:gridCol w:w="1404"/>
        <w:gridCol w:w="550"/>
      </w:tblGrid>
      <w:tr w:rsidR="00224341" w:rsidRPr="0033660B" w:rsidTr="004B0843">
        <w:trPr>
          <w:trHeight w:val="270"/>
        </w:trPr>
        <w:tc>
          <w:tcPr>
            <w:tcW w:w="9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Criterio</w:t>
            </w:r>
          </w:p>
        </w:tc>
        <w:tc>
          <w:tcPr>
            <w:tcW w:w="3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SubCriterio</w:t>
            </w:r>
          </w:p>
        </w:tc>
        <w:tc>
          <w:tcPr>
            <w:tcW w:w="19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</w:tcPr>
          <w:p w:rsidR="00224341" w:rsidRPr="00F35C84" w:rsidRDefault="00224341" w:rsidP="00F35C8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Puntaje Base</w:t>
            </w:r>
          </w:p>
        </w:tc>
      </w:tr>
      <w:tr w:rsidR="00224341" w:rsidRPr="0033660B" w:rsidTr="004B0843">
        <w:trPr>
          <w:trHeight w:val="270"/>
        </w:trPr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24341" w:rsidRPr="00F35C84" w:rsidRDefault="00224341" w:rsidP="004B08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Parte 1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24341" w:rsidRPr="00F35C84" w:rsidRDefault="00224341" w:rsidP="004B084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Introducció</w:t>
            </w: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n – Interfaces</w:t>
            </w:r>
          </w:p>
        </w:tc>
        <w:tc>
          <w:tcPr>
            <w:tcW w:w="19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24341" w:rsidRPr="00F35C84" w:rsidRDefault="00224341" w:rsidP="004B084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</w:tr>
      <w:tr w:rsidR="00224341" w:rsidRPr="0033660B" w:rsidTr="004B0843">
        <w:trPr>
          <w:trHeight w:val="285"/>
        </w:trPr>
        <w:tc>
          <w:tcPr>
            <w:tcW w:w="9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bottom"/>
          </w:tcPr>
          <w:p w:rsidR="00224341" w:rsidRPr="00F35C84" w:rsidRDefault="00224341" w:rsidP="00F35C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Parte 2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Actores, Roles y Objetivos</w:t>
            </w:r>
          </w:p>
        </w:tc>
        <w:tc>
          <w:tcPr>
            <w:tcW w:w="195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</w:tcPr>
          <w:p w:rsidR="00224341" w:rsidRPr="00F35C84" w:rsidRDefault="00224341" w:rsidP="00F35C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</w:tr>
      <w:tr w:rsidR="00224341" w:rsidRPr="0033660B" w:rsidTr="004B0843">
        <w:trPr>
          <w:trHeight w:val="285"/>
        </w:trPr>
        <w:tc>
          <w:tcPr>
            <w:tcW w:w="9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Casos de Uso</w:t>
            </w:r>
          </w:p>
        </w:tc>
        <w:tc>
          <w:tcPr>
            <w:tcW w:w="195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</w:tcPr>
          <w:p w:rsidR="00224341" w:rsidRPr="00F35C84" w:rsidRDefault="00224341" w:rsidP="00F35C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</w:tr>
      <w:tr w:rsidR="00224341" w:rsidRPr="0033660B" w:rsidTr="004B0843">
        <w:trPr>
          <w:trHeight w:val="285"/>
        </w:trPr>
        <w:tc>
          <w:tcPr>
            <w:tcW w:w="9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Modelo del Dominio - Documentación</w:t>
            </w:r>
          </w:p>
        </w:tc>
        <w:tc>
          <w:tcPr>
            <w:tcW w:w="195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24341" w:rsidRPr="00F35C84" w:rsidRDefault="00224341" w:rsidP="00F35C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</w:tr>
      <w:tr w:rsidR="00224341" w:rsidRPr="0033660B" w:rsidTr="004B0843">
        <w:trPr>
          <w:trHeight w:val="540"/>
        </w:trPr>
        <w:tc>
          <w:tcPr>
            <w:tcW w:w="9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bottom"/>
          </w:tcPr>
          <w:p w:rsidR="00224341" w:rsidRPr="00F35C84" w:rsidRDefault="00224341" w:rsidP="00F35C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Parte 3</w:t>
            </w: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5C84">
              <w:rPr>
                <w:rFonts w:ascii="Arial" w:hAnsi="Arial" w:cs="Arial"/>
                <w:sz w:val="20"/>
                <w:szCs w:val="20"/>
              </w:rPr>
              <w:t>Detalle en esp. De requerimietnos (atributos)</w:t>
            </w:r>
          </w:p>
        </w:tc>
        <w:tc>
          <w:tcPr>
            <w:tcW w:w="195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</w:tcPr>
          <w:p w:rsidR="00224341" w:rsidRPr="00F35C84" w:rsidRDefault="00224341" w:rsidP="00F35C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40</w:t>
            </w:r>
          </w:p>
        </w:tc>
      </w:tr>
      <w:tr w:rsidR="00224341" w:rsidRPr="0033660B" w:rsidTr="004B0843">
        <w:trPr>
          <w:trHeight w:val="540"/>
        </w:trPr>
        <w:tc>
          <w:tcPr>
            <w:tcW w:w="9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5C84">
              <w:rPr>
                <w:rFonts w:ascii="Arial" w:hAnsi="Arial" w:cs="Arial"/>
                <w:sz w:val="20"/>
                <w:szCs w:val="20"/>
              </w:rPr>
              <w:t>Estrutura de los Req. (Apendice A SRS)</w:t>
            </w:r>
          </w:p>
        </w:tc>
        <w:tc>
          <w:tcPr>
            <w:tcW w:w="195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noWrap/>
            <w:vAlign w:val="center"/>
          </w:tcPr>
          <w:p w:rsidR="00224341" w:rsidRPr="00F35C84" w:rsidRDefault="00224341" w:rsidP="00F35C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</w:tr>
      <w:tr w:rsidR="00224341" w:rsidRPr="0033660B" w:rsidTr="004B0843">
        <w:trPr>
          <w:trHeight w:val="540"/>
        </w:trPr>
        <w:tc>
          <w:tcPr>
            <w:tcW w:w="9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5C84">
              <w:rPr>
                <w:rFonts w:ascii="Arial" w:hAnsi="Arial" w:cs="Arial"/>
                <w:sz w:val="20"/>
                <w:szCs w:val="20"/>
              </w:rPr>
              <w:t>Mecanismos de Priorizacion y Trazabilidad</w:t>
            </w:r>
          </w:p>
        </w:tc>
        <w:tc>
          <w:tcPr>
            <w:tcW w:w="195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224341" w:rsidRPr="00F35C84" w:rsidRDefault="00224341" w:rsidP="00F35C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15</w:t>
            </w:r>
          </w:p>
        </w:tc>
      </w:tr>
      <w:tr w:rsidR="00224341" w:rsidRPr="0033660B" w:rsidTr="004B0843">
        <w:trPr>
          <w:trHeight w:val="540"/>
        </w:trPr>
        <w:tc>
          <w:tcPr>
            <w:tcW w:w="9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bottom"/>
          </w:tcPr>
          <w:p w:rsidR="00224341" w:rsidRPr="00F35C84" w:rsidRDefault="00224341" w:rsidP="00F35C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Parte 4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5C84">
              <w:rPr>
                <w:rFonts w:ascii="Arial" w:hAnsi="Arial" w:cs="Arial"/>
                <w:sz w:val="20"/>
                <w:szCs w:val="20"/>
              </w:rPr>
              <w:t>Prototipo (Justificacion según priorizacion, avance y funcionalidad)</w:t>
            </w:r>
          </w:p>
        </w:tc>
        <w:tc>
          <w:tcPr>
            <w:tcW w:w="19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24341" w:rsidRPr="00F35C84" w:rsidRDefault="00224341" w:rsidP="00F35C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</w:tr>
      <w:tr w:rsidR="00224341" w:rsidRPr="0033660B" w:rsidTr="004B0843">
        <w:trPr>
          <w:trHeight w:val="540"/>
        </w:trPr>
        <w:tc>
          <w:tcPr>
            <w:tcW w:w="9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5C84">
              <w:rPr>
                <w:rFonts w:ascii="Arial" w:hAnsi="Arial" w:cs="Arial"/>
                <w:sz w:val="20"/>
                <w:szCs w:val="20"/>
              </w:rPr>
              <w:t>Investigacion (técnica, SRS y Problema)</w:t>
            </w:r>
          </w:p>
        </w:tc>
        <w:tc>
          <w:tcPr>
            <w:tcW w:w="19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24341" w:rsidRPr="00F35C84" w:rsidRDefault="00224341" w:rsidP="00F35C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</w:tr>
      <w:tr w:rsidR="00224341" w:rsidRPr="0033660B" w:rsidTr="004B0843">
        <w:trPr>
          <w:trHeight w:val="525"/>
        </w:trPr>
        <w:tc>
          <w:tcPr>
            <w:tcW w:w="9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5C84">
              <w:rPr>
                <w:rFonts w:ascii="Arial" w:hAnsi="Arial" w:cs="Arial"/>
                <w:sz w:val="20"/>
                <w:szCs w:val="20"/>
              </w:rPr>
              <w:t>Presentacion Formal (documento, y sustentación)</w:t>
            </w:r>
          </w:p>
        </w:tc>
        <w:tc>
          <w:tcPr>
            <w:tcW w:w="19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</w:tcPr>
          <w:p w:rsidR="00224341" w:rsidRPr="00F35C84" w:rsidRDefault="00224341" w:rsidP="00F35C8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</w:tc>
      </w:tr>
      <w:tr w:rsidR="00224341" w:rsidRPr="0033660B" w:rsidTr="004B0843">
        <w:trPr>
          <w:trHeight w:val="270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04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000000"/>
            </w:tcBorders>
            <w:noWrap/>
            <w:vAlign w:val="bottom"/>
          </w:tcPr>
          <w:p w:rsidR="00224341" w:rsidRPr="00F35C84" w:rsidRDefault="00224341" w:rsidP="00F35C8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Puntaje Total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224341" w:rsidRPr="00F35C84" w:rsidRDefault="00224341" w:rsidP="00F35C84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35C84">
              <w:rPr>
                <w:rFonts w:ascii="Arial" w:hAnsi="Arial" w:cs="Arial"/>
                <w:sz w:val="20"/>
                <w:szCs w:val="20"/>
                <w:lang w:val="en-US"/>
              </w:rPr>
              <w:t>150</w:t>
            </w:r>
          </w:p>
        </w:tc>
      </w:tr>
    </w:tbl>
    <w:p w:rsidR="00224341" w:rsidRDefault="00224341" w:rsidP="002A083E"/>
    <w:p w:rsidR="00224341" w:rsidRDefault="00224341" w:rsidP="002A083E">
      <w:r>
        <w:t>Presentación formal:</w:t>
      </w:r>
    </w:p>
    <w:p w:rsidR="00224341" w:rsidRDefault="00224341" w:rsidP="002A083E">
      <w:pPr>
        <w:pStyle w:val="ListParagraph"/>
        <w:numPr>
          <w:ilvl w:val="0"/>
          <w:numId w:val="1"/>
        </w:numPr>
        <w:jc w:val="both"/>
      </w:pPr>
      <w:r>
        <w:t>Se espera que no presente Ud. Teoría de lo referente a la entrega (SRS), sino que presente lo que Ud. Va  esta haciendo para lograr sus objetivos.</w:t>
      </w:r>
    </w:p>
    <w:p w:rsidR="00224341" w:rsidRDefault="00224341" w:rsidP="002A083E">
      <w:pPr>
        <w:pStyle w:val="ListParagraph"/>
        <w:numPr>
          <w:ilvl w:val="0"/>
          <w:numId w:val="1"/>
        </w:numPr>
        <w:jc w:val="both"/>
      </w:pPr>
      <w:r>
        <w:t>Debe presnetar y explicar sus argumentos de priorizacion de requerimeitnos en el contexto del prototipo que va apresentar.</w:t>
      </w:r>
    </w:p>
    <w:p w:rsidR="00224341" w:rsidRDefault="00224341" w:rsidP="002A083E">
      <w:pPr>
        <w:pStyle w:val="ListParagraph"/>
        <w:numPr>
          <w:ilvl w:val="0"/>
          <w:numId w:val="1"/>
        </w:numPr>
        <w:jc w:val="both"/>
      </w:pPr>
      <w:r>
        <w:t>Reporte de avance de proyecto (en el contexto de los planes propuestos) – Planeación vs. Ejecución.</w:t>
      </w:r>
    </w:p>
    <w:p w:rsidR="00224341" w:rsidRDefault="00224341" w:rsidP="002A083E">
      <w:pPr>
        <w:pStyle w:val="ListParagraph"/>
        <w:numPr>
          <w:ilvl w:val="0"/>
          <w:numId w:val="1"/>
        </w:numPr>
        <w:jc w:val="both"/>
      </w:pPr>
      <w:r>
        <w:t>Se espera una sección final de conclusiones y lecciones aprendidas, así como recomendaciones para sus profesores.</w:t>
      </w:r>
    </w:p>
    <w:p w:rsidR="00224341" w:rsidRDefault="00224341" w:rsidP="002A083E">
      <w:pPr>
        <w:pStyle w:val="ListParagraph"/>
        <w:numPr>
          <w:ilvl w:val="0"/>
          <w:numId w:val="1"/>
        </w:numPr>
        <w:jc w:val="both"/>
      </w:pPr>
      <w:r>
        <w:t>La presentación por grupo tendrá una duración de 20 minutos Presentación y prototipo (se seguirá de manera rigurosa) – Distribúyalos a su antojo.</w:t>
      </w:r>
    </w:p>
    <w:p w:rsidR="00224341" w:rsidRPr="002A083E" w:rsidRDefault="00224341" w:rsidP="002A083E">
      <w:pPr>
        <w:pStyle w:val="ListParagraph"/>
        <w:numPr>
          <w:ilvl w:val="0"/>
          <w:numId w:val="1"/>
        </w:numPr>
        <w:jc w:val="both"/>
      </w:pPr>
      <w:r w:rsidRPr="004B0843">
        <w:rPr>
          <w:b/>
        </w:rPr>
        <w:t>No se evaluarán proyectos que se entreguen después de pasados 15 minutos HORA DE COLOMBIA del inicio de la clase</w:t>
      </w:r>
      <w:r>
        <w:t xml:space="preserve"> (p.ej: después de las 7:15 am o después de las 11:15 am del día en que le corresponda su entrega).</w:t>
      </w:r>
    </w:p>
    <w:sectPr w:rsidR="00224341" w:rsidRPr="002A083E" w:rsidSect="00384B2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341" w:rsidRDefault="00224341" w:rsidP="002A083E">
      <w:pPr>
        <w:spacing w:after="0" w:line="240" w:lineRule="auto"/>
      </w:pPr>
      <w:r>
        <w:separator/>
      </w:r>
    </w:p>
  </w:endnote>
  <w:endnote w:type="continuationSeparator" w:id="0">
    <w:p w:rsidR="00224341" w:rsidRDefault="00224341" w:rsidP="002A0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341" w:rsidRDefault="00224341" w:rsidP="002A083E">
      <w:pPr>
        <w:spacing w:after="0" w:line="240" w:lineRule="auto"/>
      </w:pPr>
      <w:r>
        <w:separator/>
      </w:r>
    </w:p>
  </w:footnote>
  <w:footnote w:type="continuationSeparator" w:id="0">
    <w:p w:rsidR="00224341" w:rsidRDefault="00224341" w:rsidP="002A0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A0"/>
    </w:tblPr>
    <w:tblGrid>
      <w:gridCol w:w="4419"/>
      <w:gridCol w:w="4527"/>
    </w:tblGrid>
    <w:tr w:rsidR="00224341" w:rsidRPr="0033660B" w:rsidTr="0033660B">
      <w:tc>
        <w:tcPr>
          <w:tcW w:w="4527" w:type="dxa"/>
        </w:tcPr>
        <w:p w:rsidR="00224341" w:rsidRPr="0033660B" w:rsidRDefault="00224341">
          <w:pPr>
            <w:pStyle w:val="Header"/>
          </w:pPr>
          <w:r>
            <w:rPr>
              <w:noProof/>
              <w:lang w:val="es-CO" w:eastAsia="es-C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2049" type="#_x0000_t75" alt="tiara183x67h_b" style="position:absolute;margin-left:28.5pt;margin-top:2.1pt;width:137.3pt;height:50.25pt;z-index:251660288;visibility:visible">
                <v:imagedata r:id="rId1" o:title=""/>
                <w10:wrap type="square"/>
              </v:shape>
            </w:pict>
          </w:r>
        </w:p>
      </w:tc>
      <w:tc>
        <w:tcPr>
          <w:tcW w:w="4527" w:type="dxa"/>
        </w:tcPr>
        <w:p w:rsidR="00224341" w:rsidRPr="0033660B" w:rsidRDefault="00224341" w:rsidP="0033660B">
          <w:pPr>
            <w:tabs>
              <w:tab w:val="left" w:pos="0"/>
            </w:tabs>
            <w:suppressAutoHyphens/>
            <w:spacing w:after="0" w:line="240" w:lineRule="auto"/>
            <w:jc w:val="center"/>
            <w:outlineLvl w:val="0"/>
            <w:rPr>
              <w:b/>
              <w:spacing w:val="-3"/>
            </w:rPr>
          </w:pPr>
          <w:r>
            <w:rPr>
              <w:noProof/>
              <w:lang w:val="es-CO" w:eastAsia="es-CO"/>
            </w:rPr>
            <w:pict>
              <v:rect id="_x0000_s2050" style="position:absolute;left:0;text-align:left;margin-left:440.6pt;margin-top:75.45pt;width:.05pt;height:.05pt;z-index:251661312;mso-position-horizontal-relative:text;mso-position-vertical-relative:text" o:allowincell="f" filled="f" strokecolor="white" strokeweight=".25pt"/>
            </w:pict>
          </w:r>
          <w:r w:rsidRPr="0033660B">
            <w:rPr>
              <w:b/>
              <w:spacing w:val="-3"/>
            </w:rPr>
            <w:t>FACULTAD DE INGENIERIA</w:t>
          </w:r>
        </w:p>
        <w:p w:rsidR="00224341" w:rsidRPr="0033660B" w:rsidRDefault="00224341" w:rsidP="0033660B">
          <w:pPr>
            <w:tabs>
              <w:tab w:val="left" w:pos="0"/>
            </w:tabs>
            <w:suppressAutoHyphens/>
            <w:spacing w:after="0" w:line="240" w:lineRule="auto"/>
            <w:jc w:val="center"/>
            <w:outlineLvl w:val="0"/>
            <w:rPr>
              <w:rFonts w:ascii="Arial" w:hAnsi="Arial" w:cs="Arial"/>
              <w:lang w:val="es-MX"/>
            </w:rPr>
          </w:pPr>
          <w:r w:rsidRPr="0033660B">
            <w:rPr>
              <w:b/>
              <w:spacing w:val="-3"/>
            </w:rPr>
            <w:t>DEPARTAMENTO DE INGENIERIA DE SISTEMAS</w:t>
          </w:r>
        </w:p>
        <w:p w:rsidR="00224341" w:rsidRPr="0033660B" w:rsidRDefault="00224341" w:rsidP="0033660B">
          <w:pPr>
            <w:spacing w:after="0" w:line="240" w:lineRule="auto"/>
          </w:pPr>
        </w:p>
        <w:p w:rsidR="00224341" w:rsidRPr="0033660B" w:rsidRDefault="00224341" w:rsidP="0033660B">
          <w:pPr>
            <w:pStyle w:val="Header"/>
            <w:jc w:val="center"/>
          </w:pPr>
          <w:r w:rsidRPr="0033660B">
            <w:t>INGENIERÍA DE SOFTWARE</w:t>
          </w:r>
        </w:p>
      </w:tc>
    </w:tr>
  </w:tbl>
  <w:p w:rsidR="00224341" w:rsidRDefault="002243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23346"/>
    <w:multiLevelType w:val="hybridMultilevel"/>
    <w:tmpl w:val="42DEA10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083E"/>
    <w:rsid w:val="0005731D"/>
    <w:rsid w:val="000634F8"/>
    <w:rsid w:val="000A2214"/>
    <w:rsid w:val="00116784"/>
    <w:rsid w:val="00224341"/>
    <w:rsid w:val="002A083E"/>
    <w:rsid w:val="0033660B"/>
    <w:rsid w:val="00384B25"/>
    <w:rsid w:val="00451FCB"/>
    <w:rsid w:val="004B0843"/>
    <w:rsid w:val="00750C58"/>
    <w:rsid w:val="007537D5"/>
    <w:rsid w:val="00867E9B"/>
    <w:rsid w:val="00963DDB"/>
    <w:rsid w:val="00975BE7"/>
    <w:rsid w:val="00992C9F"/>
    <w:rsid w:val="00BE4BB9"/>
    <w:rsid w:val="00CF0D6B"/>
    <w:rsid w:val="00F3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B25"/>
    <w:pPr>
      <w:spacing w:after="200" w:line="276" w:lineRule="auto"/>
    </w:pPr>
    <w:rPr>
      <w:lang w:val="es-ES_tradnl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A083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A083E"/>
    <w:rPr>
      <w:rFonts w:ascii="Cambria" w:hAnsi="Cambria" w:cs="Times New Roman"/>
      <w:b/>
      <w:bCs/>
      <w:color w:val="365F91"/>
      <w:sz w:val="28"/>
      <w:szCs w:val="28"/>
      <w:lang w:val="es-ES_tradnl"/>
    </w:rPr>
  </w:style>
  <w:style w:type="paragraph" w:styleId="Header">
    <w:name w:val="header"/>
    <w:basedOn w:val="Normal"/>
    <w:link w:val="HeaderChar"/>
    <w:uiPriority w:val="99"/>
    <w:semiHidden/>
    <w:rsid w:val="002A0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A083E"/>
    <w:rPr>
      <w:rFonts w:cs="Times New Roman"/>
      <w:lang w:val="es-ES_tradnl"/>
    </w:rPr>
  </w:style>
  <w:style w:type="paragraph" w:styleId="Footer">
    <w:name w:val="footer"/>
    <w:basedOn w:val="Normal"/>
    <w:link w:val="FooterChar"/>
    <w:uiPriority w:val="99"/>
    <w:semiHidden/>
    <w:rsid w:val="002A0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A083E"/>
    <w:rPr>
      <w:rFonts w:cs="Times New Roman"/>
      <w:lang w:val="es-ES_tradnl"/>
    </w:rPr>
  </w:style>
  <w:style w:type="table" w:styleId="TableGrid">
    <w:name w:val="Table Grid"/>
    <w:basedOn w:val="TableNormal"/>
    <w:uiPriority w:val="99"/>
    <w:rsid w:val="002A083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A08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260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1</Pages>
  <Words>228</Words>
  <Characters>1257</Characters>
  <Application>Microsoft Office Outlook</Application>
  <DocSecurity>0</DocSecurity>
  <Lines>0</Lines>
  <Paragraphs>0</Paragraphs>
  <ScaleCrop>false</ScaleCrop>
  <Company>Universidad Javeriana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SEGUNDA ENTREGA</dc:title>
  <dc:subject/>
  <dc:creator>Depto. Sistemas</dc:creator>
  <cp:keywords/>
  <dc:description/>
  <cp:lastModifiedBy>Juan</cp:lastModifiedBy>
  <cp:revision>2</cp:revision>
  <dcterms:created xsi:type="dcterms:W3CDTF">2009-10-09T14:12:00Z</dcterms:created>
  <dcterms:modified xsi:type="dcterms:W3CDTF">2009-10-09T14:12:00Z</dcterms:modified>
</cp:coreProperties>
</file>